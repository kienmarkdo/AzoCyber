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A3DC" w14:textId="33459037" w:rsidR="00827002" w:rsidRPr="0080170B" w:rsidRDefault="00827002" w:rsidP="00827002">
      <w:pPr>
        <w:pStyle w:val="NoSpacing"/>
        <w:rPr>
          <w:lang w:val="fr-FR"/>
        </w:rPr>
      </w:pPr>
      <w:r w:rsidRPr="0080170B">
        <w:rPr>
          <w:lang w:val="fr-FR"/>
        </w:rPr>
        <w:t>Kien Do</w:t>
      </w:r>
      <w:r w:rsidR="00C100FD">
        <w:rPr>
          <w:lang w:val="fr-FR"/>
        </w:rPr>
        <w:t xml:space="preserve"> (300163370)</w:t>
      </w:r>
    </w:p>
    <w:p w14:paraId="7CFAFF51" w14:textId="77777777" w:rsidR="00827002" w:rsidRPr="0080170B" w:rsidRDefault="00827002" w:rsidP="00827002">
      <w:pPr>
        <w:pStyle w:val="NoSpacing"/>
        <w:rPr>
          <w:lang w:val="fr-FR"/>
        </w:rPr>
      </w:pPr>
      <w:r w:rsidRPr="0080170B">
        <w:rPr>
          <w:lang w:val="fr-FR"/>
        </w:rPr>
        <w:t>Profess</w:t>
      </w:r>
      <w:r>
        <w:rPr>
          <w:lang w:val="fr-FR"/>
        </w:rPr>
        <w:t>or</w:t>
      </w:r>
      <w:r w:rsidRPr="0080170B">
        <w:rPr>
          <w:lang w:val="fr-FR"/>
        </w:rPr>
        <w:t xml:space="preserve"> Caroline Barri</w:t>
      </w:r>
      <w:r>
        <w:rPr>
          <w:lang w:val="fr-FR"/>
        </w:rPr>
        <w:t>ère</w:t>
      </w:r>
    </w:p>
    <w:p w14:paraId="2923D60F" w14:textId="77777777" w:rsidR="00B7426F" w:rsidRDefault="00B7426F" w:rsidP="00827002">
      <w:pPr>
        <w:pStyle w:val="NoSpacing"/>
        <w:rPr>
          <w:lang w:val="fr-FR"/>
        </w:rPr>
      </w:pPr>
      <w:r w:rsidRPr="00B7426F">
        <w:rPr>
          <w:lang w:val="fr-FR"/>
        </w:rPr>
        <w:t>SEG3525[Z] Conception et analyse des interfaces usagers</w:t>
      </w:r>
    </w:p>
    <w:p w14:paraId="5E3B46C1" w14:textId="2228F33D" w:rsidR="00827002" w:rsidRDefault="00B7426F" w:rsidP="00827002">
      <w:pPr>
        <w:pStyle w:val="NoSpacing"/>
        <w:rPr>
          <w:lang w:val="fr-FR"/>
        </w:rPr>
      </w:pPr>
      <w:r>
        <w:rPr>
          <w:lang w:val="fr-FR"/>
        </w:rPr>
        <w:t>Juillet</w:t>
      </w:r>
      <w:r w:rsidR="00827002">
        <w:rPr>
          <w:lang w:val="fr-FR"/>
        </w:rPr>
        <w:t xml:space="preserve"> 2</w:t>
      </w:r>
      <w:r w:rsidR="00510168">
        <w:rPr>
          <w:lang w:val="fr-FR"/>
        </w:rPr>
        <w:t>1</w:t>
      </w:r>
      <w:r w:rsidR="00827002">
        <w:rPr>
          <w:lang w:val="fr-FR"/>
        </w:rPr>
        <w:t>, 2022</w:t>
      </w:r>
    </w:p>
    <w:p w14:paraId="231645DD" w14:textId="77777777" w:rsidR="00827002" w:rsidRDefault="00827002" w:rsidP="00827002">
      <w:pPr>
        <w:pStyle w:val="NoSpacing"/>
        <w:rPr>
          <w:lang w:val="fr-FR"/>
        </w:rPr>
      </w:pPr>
      <w:r>
        <w:rPr>
          <w:lang w:val="fr-FR"/>
        </w:rPr>
        <w:t xml:space="preserve">REMARQUE : Ce rapport est </w:t>
      </w:r>
      <w:r w:rsidRPr="0080170B">
        <w:rPr>
          <w:lang w:val="fr-FR"/>
        </w:rPr>
        <w:t>é</w:t>
      </w:r>
      <w:r>
        <w:rPr>
          <w:lang w:val="fr-FR"/>
        </w:rPr>
        <w:t>crit en anglais</w:t>
      </w:r>
    </w:p>
    <w:p w14:paraId="2882EA68" w14:textId="77777777" w:rsidR="00827002" w:rsidRPr="00A31788" w:rsidRDefault="00827002" w:rsidP="00827002">
      <w:pPr>
        <w:pStyle w:val="NoSpacing"/>
        <w:rPr>
          <w:lang w:val="fr-FR"/>
        </w:rPr>
      </w:pPr>
    </w:p>
    <w:p w14:paraId="41675752" w14:textId="77777777" w:rsidR="00827002" w:rsidRPr="001D51AE" w:rsidRDefault="00827002" w:rsidP="00827002">
      <w:pPr>
        <w:pStyle w:val="Title"/>
        <w:rPr>
          <w:sz w:val="32"/>
          <w:szCs w:val="32"/>
        </w:rPr>
      </w:pPr>
      <w:proofErr w:type="spellStart"/>
      <w:r>
        <w:rPr>
          <w:sz w:val="32"/>
          <w:szCs w:val="32"/>
        </w:rPr>
        <w:t>AzoCyber</w:t>
      </w:r>
      <w:proofErr w:type="spellEnd"/>
    </w:p>
    <w:p w14:paraId="348DBFD4" w14:textId="77777777" w:rsidR="00827002" w:rsidRDefault="00827002" w:rsidP="00827002">
      <w:r>
        <w:t xml:space="preserve">At the beginning of the semester, my web development experience was limited. As mentioned in the previous report, I only had experience in HTML, CSS, and a little bit of JavaScript which I learned on my own time in 2021. In May 2022, I started my first co-op as a Software Developer and in that job, I learned a lot of frontend development in React-Typescript. I have since put in a lot of effort to master frontend web development and improve my skills in React, Typescript, </w:t>
      </w:r>
      <w:proofErr w:type="spellStart"/>
      <w:r>
        <w:t>BlueprintJS</w:t>
      </w:r>
      <w:proofErr w:type="spellEnd"/>
      <w:r>
        <w:t xml:space="preserve">, i18next, </w:t>
      </w:r>
      <w:proofErr w:type="spellStart"/>
      <w:r>
        <w:t>Formik</w:t>
      </w:r>
      <w:proofErr w:type="spellEnd"/>
      <w:r>
        <w:t xml:space="preserve">, UI design patterns by relying on: React official documentation, W3Schools, Mozilla MDN Web Docs, </w:t>
      </w:r>
      <w:proofErr w:type="spellStart"/>
      <w:r>
        <w:t>BlueprintJS</w:t>
      </w:r>
      <w:proofErr w:type="spellEnd"/>
      <w:r>
        <w:t xml:space="preserve"> official documentation, YouTube videos from Brad </w:t>
      </w:r>
      <w:proofErr w:type="spellStart"/>
      <w:r>
        <w:t>Traversy</w:t>
      </w:r>
      <w:proofErr w:type="spellEnd"/>
      <w:r>
        <w:t xml:space="preserve">, Web Dev Simplified, Net Ninja, CSS Flexbox Guide, and more… I have also created small projects in May, such as making a Task Tracker Application following Brad </w:t>
      </w:r>
      <w:proofErr w:type="spellStart"/>
      <w:r>
        <w:t>Traversy’s</w:t>
      </w:r>
      <w:proofErr w:type="spellEnd"/>
      <w:r>
        <w:t xml:space="preserve"> “React Crash Course” video on YouTube, and an unfinished Tic Tac Toe project following React documentation’s official page, and various proof-of-concepts on codesandbox.io. Overall, the time and effort I have put into learning frontend web development for this project has been substantial.</w:t>
      </w:r>
    </w:p>
    <w:p w14:paraId="3D04F617" w14:textId="77777777" w:rsidR="00827002" w:rsidRDefault="00827002" w:rsidP="00827002">
      <w:r>
        <w:t xml:space="preserve">The type of service that I have chosen to do is a Canadian cybersecurity service named </w:t>
      </w:r>
      <w:proofErr w:type="spellStart"/>
      <w:r>
        <w:t>AzoCyber</w:t>
      </w:r>
      <w:proofErr w:type="spellEnd"/>
      <w:r>
        <w:t xml:space="preserve">, for which I have created a company website. The purpose of the company is to provide services to </w:t>
      </w:r>
      <w:proofErr w:type="spellStart"/>
      <w:r>
        <w:t>entreprise</w:t>
      </w:r>
      <w:proofErr w:type="spellEnd"/>
      <w:r>
        <w:t xml:space="preserve"> organizations such as small-to-medium businesses, large </w:t>
      </w:r>
      <w:r>
        <w:lastRenderedPageBreak/>
        <w:t>businesses, government, and academia, a way to protect themselves from cyber threats.  I looked at a variety of websites to inspire mock-up and final design such as:</w:t>
      </w:r>
    </w:p>
    <w:p w14:paraId="0261B48A" w14:textId="77777777" w:rsidR="00827002" w:rsidRDefault="00827002" w:rsidP="00827002">
      <w:pPr>
        <w:pStyle w:val="ListParagraph"/>
        <w:numPr>
          <w:ilvl w:val="0"/>
          <w:numId w:val="23"/>
        </w:numPr>
      </w:pPr>
      <w:r>
        <w:t xml:space="preserve">Field Effect: </w:t>
      </w:r>
      <w:hyperlink r:id="rId9" w:history="1">
        <w:r w:rsidRPr="001F750C">
          <w:rPr>
            <w:rStyle w:val="Hyperlink"/>
          </w:rPr>
          <w:t>https://fieldeffect.com/</w:t>
        </w:r>
      </w:hyperlink>
    </w:p>
    <w:p w14:paraId="7957BFFC" w14:textId="77777777" w:rsidR="00827002" w:rsidRDefault="00827002" w:rsidP="00827002">
      <w:pPr>
        <w:pStyle w:val="ListParagraph"/>
        <w:numPr>
          <w:ilvl w:val="0"/>
          <w:numId w:val="23"/>
        </w:numPr>
      </w:pPr>
      <w:r w:rsidRPr="00C57C0F">
        <w:t xml:space="preserve">Canadian Centre for Cyber Security: </w:t>
      </w:r>
      <w:hyperlink r:id="rId10" w:history="1">
        <w:r w:rsidRPr="001F750C">
          <w:rPr>
            <w:rStyle w:val="Hyperlink"/>
          </w:rPr>
          <w:t>https://cyber.gc.ca/en</w:t>
        </w:r>
      </w:hyperlink>
    </w:p>
    <w:p w14:paraId="366D2D0C" w14:textId="77777777" w:rsidR="00827002" w:rsidRDefault="00827002" w:rsidP="00827002">
      <w:pPr>
        <w:pStyle w:val="ListParagraph"/>
        <w:numPr>
          <w:ilvl w:val="0"/>
          <w:numId w:val="23"/>
        </w:numPr>
      </w:pPr>
      <w:r>
        <w:t xml:space="preserve">Herjavec Group: </w:t>
      </w:r>
      <w:hyperlink r:id="rId11" w:history="1">
        <w:r w:rsidRPr="001F750C">
          <w:rPr>
            <w:rStyle w:val="Hyperlink"/>
          </w:rPr>
          <w:t>https://www.herjavecgroup.com/</w:t>
        </w:r>
      </w:hyperlink>
    </w:p>
    <w:p w14:paraId="1565F190" w14:textId="77777777" w:rsidR="00827002" w:rsidRDefault="00827002" w:rsidP="00827002">
      <w:pPr>
        <w:pStyle w:val="ListParagraph"/>
        <w:ind w:left="1080" w:firstLine="0"/>
      </w:pPr>
    </w:p>
    <w:p w14:paraId="02F0F0BE" w14:textId="77777777" w:rsidR="00827002" w:rsidRDefault="00827002" w:rsidP="00827002">
      <w:pPr>
        <w:suppressAutoHyphens w:val="0"/>
      </w:pPr>
      <w:r>
        <w:br w:type="page"/>
      </w:r>
    </w:p>
    <w:p w14:paraId="70504AD0" w14:textId="16E3CE58" w:rsidR="00827002" w:rsidRDefault="00827002" w:rsidP="00827002">
      <w:pPr>
        <w:ind w:firstLine="0"/>
        <w:rPr>
          <w:rFonts w:asciiTheme="majorHAnsi" w:hAnsiTheme="majorHAnsi" w:cstheme="majorHAnsi"/>
          <w:b/>
          <w:bCs/>
          <w:sz w:val="32"/>
          <w:szCs w:val="32"/>
        </w:rPr>
      </w:pPr>
      <w:r w:rsidRPr="00DD671A">
        <w:rPr>
          <w:rFonts w:asciiTheme="majorHAnsi" w:hAnsiTheme="majorHAnsi" w:cstheme="majorHAnsi"/>
          <w:b/>
          <w:bCs/>
          <w:sz w:val="32"/>
          <w:szCs w:val="32"/>
        </w:rPr>
        <w:lastRenderedPageBreak/>
        <w:t xml:space="preserve">First </w:t>
      </w:r>
      <w:r w:rsidR="00421802">
        <w:rPr>
          <w:rFonts w:asciiTheme="majorHAnsi" w:hAnsiTheme="majorHAnsi" w:cstheme="majorHAnsi"/>
          <w:b/>
          <w:bCs/>
          <w:sz w:val="32"/>
          <w:szCs w:val="32"/>
        </w:rPr>
        <w:t>I</w:t>
      </w:r>
      <w:r w:rsidRPr="00DD671A">
        <w:rPr>
          <w:rFonts w:asciiTheme="majorHAnsi" w:hAnsiTheme="majorHAnsi" w:cstheme="majorHAnsi"/>
          <w:b/>
          <w:bCs/>
          <w:sz w:val="32"/>
          <w:szCs w:val="32"/>
        </w:rPr>
        <w:t>teration (mock-ups</w:t>
      </w:r>
      <w:r>
        <w:rPr>
          <w:rFonts w:asciiTheme="majorHAnsi" w:hAnsiTheme="majorHAnsi" w:cstheme="majorHAnsi"/>
          <w:b/>
          <w:bCs/>
          <w:sz w:val="32"/>
          <w:szCs w:val="32"/>
        </w:rPr>
        <w:t xml:space="preserve"> and personas</w:t>
      </w:r>
      <w:r w:rsidRPr="00DD671A">
        <w:rPr>
          <w:rFonts w:asciiTheme="majorHAnsi" w:hAnsiTheme="majorHAnsi" w:cstheme="majorHAnsi"/>
          <w:b/>
          <w:bCs/>
          <w:sz w:val="32"/>
          <w:szCs w:val="32"/>
        </w:rPr>
        <w:t>)</w:t>
      </w:r>
    </w:p>
    <w:p w14:paraId="53530AB2" w14:textId="77777777" w:rsidR="00827002" w:rsidRPr="00305DDD" w:rsidRDefault="00827002" w:rsidP="00827002">
      <w:pPr>
        <w:ind w:firstLine="0"/>
        <w:rPr>
          <w:rFonts w:cstheme="minorHAnsi"/>
          <w:b/>
          <w:bCs/>
        </w:rPr>
      </w:pPr>
      <w:r>
        <w:rPr>
          <w:rFonts w:cstheme="minorHAnsi"/>
          <w:b/>
          <w:bCs/>
        </w:rPr>
        <w:t>Original mock-ups</w:t>
      </w:r>
    </w:p>
    <w:p w14:paraId="33CE2642" w14:textId="77777777" w:rsidR="00827002" w:rsidRDefault="00827002" w:rsidP="00827002">
      <w:pPr>
        <w:ind w:firstLine="0"/>
      </w:pPr>
      <w:r w:rsidRPr="00664832">
        <w:rPr>
          <w:noProof/>
        </w:rPr>
        <w:drawing>
          <wp:inline distT="0" distB="0" distL="0" distR="0" wp14:anchorId="24DB508A" wp14:editId="0CAD96B4">
            <wp:extent cx="5943600" cy="149479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2"/>
                    <a:stretch>
                      <a:fillRect/>
                    </a:stretch>
                  </pic:blipFill>
                  <pic:spPr>
                    <a:xfrm>
                      <a:off x="0" y="0"/>
                      <a:ext cx="5943600" cy="1494790"/>
                    </a:xfrm>
                    <a:prstGeom prst="rect">
                      <a:avLst/>
                    </a:prstGeom>
                  </pic:spPr>
                </pic:pic>
              </a:graphicData>
            </a:graphic>
          </wp:inline>
        </w:drawing>
      </w:r>
    </w:p>
    <w:p w14:paraId="069E726B" w14:textId="77777777" w:rsidR="00827002" w:rsidRDefault="00827002" w:rsidP="00827002">
      <w:pPr>
        <w:ind w:firstLine="0"/>
      </w:pPr>
      <w:r w:rsidRPr="00CB0445">
        <w:rPr>
          <w:noProof/>
        </w:rPr>
        <w:drawing>
          <wp:inline distT="0" distB="0" distL="0" distR="0" wp14:anchorId="7A7B1F53" wp14:editId="606DAC3C">
            <wp:extent cx="5943600" cy="457962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5943600" cy="4579620"/>
                    </a:xfrm>
                    <a:prstGeom prst="rect">
                      <a:avLst/>
                    </a:prstGeom>
                  </pic:spPr>
                </pic:pic>
              </a:graphicData>
            </a:graphic>
          </wp:inline>
        </w:drawing>
      </w:r>
    </w:p>
    <w:p w14:paraId="07982E71" w14:textId="77777777" w:rsidR="00827002" w:rsidRDefault="00827002" w:rsidP="00827002">
      <w:pPr>
        <w:ind w:firstLine="0"/>
      </w:pPr>
      <w:r w:rsidRPr="00CB0445">
        <w:rPr>
          <w:noProof/>
        </w:rPr>
        <w:lastRenderedPageBreak/>
        <w:drawing>
          <wp:inline distT="0" distB="0" distL="0" distR="0" wp14:anchorId="6A756804" wp14:editId="352442B6">
            <wp:extent cx="5943600" cy="674751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stretch>
                      <a:fillRect/>
                    </a:stretch>
                  </pic:blipFill>
                  <pic:spPr>
                    <a:xfrm>
                      <a:off x="0" y="0"/>
                      <a:ext cx="5943600" cy="6747510"/>
                    </a:xfrm>
                    <a:prstGeom prst="rect">
                      <a:avLst/>
                    </a:prstGeom>
                  </pic:spPr>
                </pic:pic>
              </a:graphicData>
            </a:graphic>
          </wp:inline>
        </w:drawing>
      </w:r>
    </w:p>
    <w:p w14:paraId="743A6809" w14:textId="77777777" w:rsidR="00827002" w:rsidRDefault="00827002" w:rsidP="00827002">
      <w:pPr>
        <w:ind w:firstLine="0"/>
      </w:pPr>
      <w:r w:rsidRPr="000F759C">
        <w:rPr>
          <w:noProof/>
        </w:rPr>
        <w:lastRenderedPageBreak/>
        <w:drawing>
          <wp:inline distT="0" distB="0" distL="0" distR="0" wp14:anchorId="4B20111D" wp14:editId="283D6CF0">
            <wp:extent cx="5943600" cy="6717665"/>
            <wp:effectExtent l="0" t="0" r="0" b="6985"/>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pic:nvPicPr>
                  <pic:blipFill>
                    <a:blip r:embed="rId15"/>
                    <a:stretch>
                      <a:fillRect/>
                    </a:stretch>
                  </pic:blipFill>
                  <pic:spPr>
                    <a:xfrm>
                      <a:off x="0" y="0"/>
                      <a:ext cx="5943600" cy="6717665"/>
                    </a:xfrm>
                    <a:prstGeom prst="rect">
                      <a:avLst/>
                    </a:prstGeom>
                  </pic:spPr>
                </pic:pic>
              </a:graphicData>
            </a:graphic>
          </wp:inline>
        </w:drawing>
      </w:r>
    </w:p>
    <w:p w14:paraId="7FB609F1" w14:textId="77777777" w:rsidR="00827002" w:rsidRDefault="00827002" w:rsidP="00827002">
      <w:pPr>
        <w:ind w:firstLine="0"/>
      </w:pPr>
      <w:r w:rsidRPr="000F759C">
        <w:rPr>
          <w:noProof/>
        </w:rPr>
        <w:lastRenderedPageBreak/>
        <w:drawing>
          <wp:inline distT="0" distB="0" distL="0" distR="0" wp14:anchorId="57890023" wp14:editId="3DD72D76">
            <wp:extent cx="5943600" cy="6830060"/>
            <wp:effectExtent l="0" t="0" r="0" b="889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a:blip r:embed="rId16"/>
                    <a:stretch>
                      <a:fillRect/>
                    </a:stretch>
                  </pic:blipFill>
                  <pic:spPr>
                    <a:xfrm>
                      <a:off x="0" y="0"/>
                      <a:ext cx="5943600" cy="6830060"/>
                    </a:xfrm>
                    <a:prstGeom prst="rect">
                      <a:avLst/>
                    </a:prstGeom>
                  </pic:spPr>
                </pic:pic>
              </a:graphicData>
            </a:graphic>
          </wp:inline>
        </w:drawing>
      </w:r>
    </w:p>
    <w:p w14:paraId="05A85951" w14:textId="77777777" w:rsidR="00827002" w:rsidRDefault="00827002" w:rsidP="00827002">
      <w:pPr>
        <w:ind w:firstLine="0"/>
      </w:pPr>
      <w:r w:rsidRPr="000F759C">
        <w:rPr>
          <w:noProof/>
        </w:rPr>
        <w:lastRenderedPageBreak/>
        <w:drawing>
          <wp:inline distT="0" distB="0" distL="0" distR="0" wp14:anchorId="02F7CD2E" wp14:editId="778711DC">
            <wp:extent cx="5943600" cy="6762750"/>
            <wp:effectExtent l="0" t="0" r="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7"/>
                    <a:stretch>
                      <a:fillRect/>
                    </a:stretch>
                  </pic:blipFill>
                  <pic:spPr>
                    <a:xfrm>
                      <a:off x="0" y="0"/>
                      <a:ext cx="5943600" cy="6762750"/>
                    </a:xfrm>
                    <a:prstGeom prst="rect">
                      <a:avLst/>
                    </a:prstGeom>
                  </pic:spPr>
                </pic:pic>
              </a:graphicData>
            </a:graphic>
          </wp:inline>
        </w:drawing>
      </w:r>
    </w:p>
    <w:p w14:paraId="26772828" w14:textId="77777777" w:rsidR="00827002" w:rsidRDefault="00827002" w:rsidP="00827002">
      <w:pPr>
        <w:ind w:firstLine="0"/>
      </w:pPr>
      <w:r w:rsidRPr="000F759C">
        <w:rPr>
          <w:noProof/>
        </w:rPr>
        <w:lastRenderedPageBreak/>
        <w:drawing>
          <wp:inline distT="0" distB="0" distL="0" distR="0" wp14:anchorId="13C50EF3" wp14:editId="09DB4B95">
            <wp:extent cx="5943600" cy="6891655"/>
            <wp:effectExtent l="0" t="0" r="0" b="444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8"/>
                    <a:stretch>
                      <a:fillRect/>
                    </a:stretch>
                  </pic:blipFill>
                  <pic:spPr>
                    <a:xfrm>
                      <a:off x="0" y="0"/>
                      <a:ext cx="5943600" cy="6891655"/>
                    </a:xfrm>
                    <a:prstGeom prst="rect">
                      <a:avLst/>
                    </a:prstGeom>
                  </pic:spPr>
                </pic:pic>
              </a:graphicData>
            </a:graphic>
          </wp:inline>
        </w:drawing>
      </w:r>
    </w:p>
    <w:p w14:paraId="444C550E" w14:textId="77777777" w:rsidR="00827002" w:rsidRDefault="00827002" w:rsidP="00827002">
      <w:pPr>
        <w:suppressAutoHyphens w:val="0"/>
      </w:pPr>
      <w:r>
        <w:br w:type="page"/>
      </w:r>
    </w:p>
    <w:p w14:paraId="3F67E1B6" w14:textId="77777777" w:rsidR="00827002" w:rsidRPr="00F03196" w:rsidRDefault="00827002" w:rsidP="00827002">
      <w:pPr>
        <w:ind w:firstLine="0"/>
        <w:rPr>
          <w:b/>
          <w:bCs/>
        </w:rPr>
      </w:pPr>
      <w:r w:rsidRPr="00F03196">
        <w:rPr>
          <w:b/>
          <w:bCs/>
        </w:rPr>
        <w:lastRenderedPageBreak/>
        <w:t>Description of personas</w:t>
      </w:r>
      <w:r>
        <w:rPr>
          <w:b/>
          <w:bCs/>
        </w:rPr>
        <w:t>/objectives</w:t>
      </w:r>
    </w:p>
    <w:tbl>
      <w:tblPr>
        <w:tblStyle w:val="TableGrid"/>
        <w:tblW w:w="0" w:type="auto"/>
        <w:tblLook w:val="04A0" w:firstRow="1" w:lastRow="0" w:firstColumn="1" w:lastColumn="0" w:noHBand="0" w:noVBand="1"/>
      </w:tblPr>
      <w:tblGrid>
        <w:gridCol w:w="1255"/>
        <w:gridCol w:w="4782"/>
        <w:gridCol w:w="3313"/>
      </w:tblGrid>
      <w:tr w:rsidR="00827002" w:rsidRPr="00DA7800" w14:paraId="4C512F46" w14:textId="77777777" w:rsidTr="00870046">
        <w:tc>
          <w:tcPr>
            <w:tcW w:w="1255" w:type="dxa"/>
          </w:tcPr>
          <w:p w14:paraId="0F4AE4FA" w14:textId="77777777" w:rsidR="00827002" w:rsidRDefault="00827002" w:rsidP="00870046">
            <w:pPr>
              <w:ind w:firstLine="0"/>
              <w:jc w:val="center"/>
              <w:rPr>
                <w:b/>
                <w:bCs/>
                <w:lang w:val="fr-FR"/>
              </w:rPr>
            </w:pPr>
          </w:p>
        </w:tc>
        <w:tc>
          <w:tcPr>
            <w:tcW w:w="4782" w:type="dxa"/>
          </w:tcPr>
          <w:p w14:paraId="473F06D6" w14:textId="77777777" w:rsidR="00827002" w:rsidRDefault="00827002" w:rsidP="00870046">
            <w:pPr>
              <w:ind w:firstLine="0"/>
              <w:jc w:val="center"/>
              <w:rPr>
                <w:b/>
                <w:bCs/>
                <w:lang w:val="fr-FR"/>
              </w:rPr>
            </w:pPr>
          </w:p>
          <w:p w14:paraId="57F62C89" w14:textId="77777777" w:rsidR="00827002" w:rsidRDefault="00827002" w:rsidP="00870046">
            <w:pPr>
              <w:ind w:firstLine="0"/>
              <w:jc w:val="center"/>
              <w:rPr>
                <w:b/>
                <w:bCs/>
                <w:lang w:val="fr-FR"/>
              </w:rPr>
            </w:pPr>
            <w:r w:rsidRPr="001A4534">
              <w:rPr>
                <w:b/>
                <w:bCs/>
                <w:lang w:val="fr-FR"/>
              </w:rPr>
              <w:t xml:space="preserve">Anonymous </w:t>
            </w:r>
            <w:proofErr w:type="spellStart"/>
            <w:r w:rsidRPr="001A4534">
              <w:rPr>
                <w:b/>
                <w:bCs/>
                <w:lang w:val="fr-FR"/>
              </w:rPr>
              <w:t>Review</w:t>
            </w:r>
            <w:proofErr w:type="spellEnd"/>
          </w:p>
          <w:p w14:paraId="1A177A15" w14:textId="77777777" w:rsidR="00827002" w:rsidRPr="001A4534" w:rsidRDefault="00827002" w:rsidP="00870046">
            <w:pPr>
              <w:ind w:firstLine="0"/>
              <w:jc w:val="center"/>
              <w:rPr>
                <w:b/>
                <w:bCs/>
                <w:lang w:val="fr-FR"/>
              </w:rPr>
            </w:pPr>
          </w:p>
        </w:tc>
        <w:tc>
          <w:tcPr>
            <w:tcW w:w="3313" w:type="dxa"/>
          </w:tcPr>
          <w:p w14:paraId="11B34A34" w14:textId="77777777" w:rsidR="00827002" w:rsidRDefault="00827002" w:rsidP="00870046">
            <w:pPr>
              <w:ind w:firstLine="0"/>
              <w:jc w:val="center"/>
              <w:rPr>
                <w:b/>
                <w:bCs/>
                <w:lang w:val="fr-FR"/>
              </w:rPr>
            </w:pPr>
          </w:p>
          <w:p w14:paraId="263266D0" w14:textId="77777777" w:rsidR="00827002" w:rsidRDefault="00827002" w:rsidP="00870046">
            <w:pPr>
              <w:ind w:firstLine="0"/>
              <w:jc w:val="center"/>
              <w:rPr>
                <w:b/>
                <w:bCs/>
                <w:lang w:val="fr-FR"/>
              </w:rPr>
            </w:pPr>
            <w:proofErr w:type="spellStart"/>
            <w:r w:rsidRPr="001A4534">
              <w:rPr>
                <w:b/>
                <w:bCs/>
                <w:lang w:val="fr-FR"/>
              </w:rPr>
              <w:t>My</w:t>
            </w:r>
            <w:proofErr w:type="spellEnd"/>
            <w:r w:rsidRPr="001A4534">
              <w:rPr>
                <w:b/>
                <w:bCs/>
                <w:lang w:val="fr-FR"/>
              </w:rPr>
              <w:t xml:space="preserve"> Solution</w:t>
            </w:r>
          </w:p>
          <w:p w14:paraId="769EFCB2" w14:textId="77777777" w:rsidR="00827002" w:rsidRPr="001A4534" w:rsidRDefault="00827002" w:rsidP="00870046">
            <w:pPr>
              <w:ind w:firstLine="0"/>
              <w:jc w:val="center"/>
              <w:rPr>
                <w:b/>
                <w:bCs/>
                <w:lang w:val="fr-FR"/>
              </w:rPr>
            </w:pPr>
          </w:p>
        </w:tc>
      </w:tr>
      <w:tr w:rsidR="00827002" w:rsidRPr="001A4534" w14:paraId="4F522510" w14:textId="77777777" w:rsidTr="00870046">
        <w:tc>
          <w:tcPr>
            <w:tcW w:w="1255" w:type="dxa"/>
          </w:tcPr>
          <w:p w14:paraId="618F7EF2" w14:textId="77777777" w:rsidR="00827002" w:rsidRPr="00DA7800" w:rsidRDefault="00827002" w:rsidP="00870046">
            <w:pPr>
              <w:ind w:firstLine="0"/>
              <w:rPr>
                <w:lang w:val="fr-FR"/>
              </w:rPr>
            </w:pPr>
            <w:r>
              <w:rPr>
                <w:lang w:val="fr-FR"/>
              </w:rPr>
              <w:t xml:space="preserve">Persona </w:t>
            </w:r>
            <w:proofErr w:type="gramStart"/>
            <w:r>
              <w:rPr>
                <w:lang w:val="fr-FR"/>
              </w:rPr>
              <w:t>1:</w:t>
            </w:r>
            <w:proofErr w:type="gramEnd"/>
          </w:p>
        </w:tc>
        <w:tc>
          <w:tcPr>
            <w:tcW w:w="4782" w:type="dxa"/>
          </w:tcPr>
          <w:p w14:paraId="5906070B" w14:textId="77777777" w:rsidR="00827002" w:rsidRDefault="00827002" w:rsidP="00870046">
            <w:pPr>
              <w:ind w:firstLine="0"/>
              <w:rPr>
                <w:lang w:val="fr-FR"/>
              </w:rPr>
            </w:pPr>
            <w:r w:rsidRPr="00DA7800">
              <w:rPr>
                <w:lang w:val="fr-FR"/>
              </w:rPr>
              <w:t>Je présente mon personnage qui s’appelle John qui travaille dans une compagnie startup. Le rôle de John est d’assurer la protection de sa compagnie utilisant la cybersécurité. John peut facilement naviguer sur ce site web et contacter un agent pour exécuter les prochaines étapes. Vu que John travaille constamment avec ses collègues, il espère planifier une réunion (</w:t>
            </w:r>
            <w:proofErr w:type="gramStart"/>
            <w:r w:rsidRPr="00DA7800">
              <w:rPr>
                <w:lang w:val="fr-FR"/>
              </w:rPr>
              <w:t>team</w:t>
            </w:r>
            <w:proofErr w:type="gramEnd"/>
            <w:r w:rsidRPr="00DA7800">
              <w:rPr>
                <w:lang w:val="fr-FR"/>
              </w:rPr>
              <w:t xml:space="preserve"> meeting) avec son équipe et l’agent offert dans le site.</w:t>
            </w:r>
          </w:p>
          <w:p w14:paraId="574917DF" w14:textId="77777777" w:rsidR="00827002" w:rsidRPr="00DA7800" w:rsidRDefault="00827002" w:rsidP="00870046">
            <w:pPr>
              <w:ind w:firstLine="0"/>
              <w:rPr>
                <w:lang w:val="fr-FR"/>
              </w:rPr>
            </w:pPr>
          </w:p>
        </w:tc>
        <w:tc>
          <w:tcPr>
            <w:tcW w:w="3313" w:type="dxa"/>
          </w:tcPr>
          <w:p w14:paraId="2A25AEEA" w14:textId="77777777" w:rsidR="00827002" w:rsidRDefault="00827002" w:rsidP="00870046">
            <w:pPr>
              <w:ind w:firstLine="0"/>
            </w:pPr>
            <w:r w:rsidRPr="001A4534">
              <w:t>Prior to this feedback, I</w:t>
            </w:r>
            <w:r>
              <w:t xml:space="preserve"> did not have an option for a user to setup a meeting with the company. However, after receiving this feedback, I have added an option for users like John to book an appointment with an </w:t>
            </w:r>
            <w:proofErr w:type="spellStart"/>
            <w:r>
              <w:t>AzoCyber</w:t>
            </w:r>
            <w:proofErr w:type="spellEnd"/>
            <w:r>
              <w:t xml:space="preserve"> representative </w:t>
            </w:r>
            <w:proofErr w:type="gramStart"/>
            <w:r>
              <w:t>in order to</w:t>
            </w:r>
            <w:proofErr w:type="gramEnd"/>
            <w:r>
              <w:t xml:space="preserve"> have a meeting.</w:t>
            </w:r>
          </w:p>
          <w:p w14:paraId="02B405E0" w14:textId="77777777" w:rsidR="00827002" w:rsidRPr="001A4534" w:rsidRDefault="00827002" w:rsidP="00870046">
            <w:pPr>
              <w:ind w:firstLine="0"/>
            </w:pPr>
          </w:p>
        </w:tc>
      </w:tr>
      <w:tr w:rsidR="00827002" w:rsidRPr="001A4534" w14:paraId="5F7AA575" w14:textId="77777777" w:rsidTr="00870046">
        <w:tc>
          <w:tcPr>
            <w:tcW w:w="1255" w:type="dxa"/>
          </w:tcPr>
          <w:p w14:paraId="1D64A39E" w14:textId="77777777" w:rsidR="00827002" w:rsidRPr="001A4534" w:rsidRDefault="00827002" w:rsidP="00870046">
            <w:pPr>
              <w:ind w:firstLine="0"/>
            </w:pPr>
            <w:r>
              <w:t xml:space="preserve">Persona 2: </w:t>
            </w:r>
          </w:p>
        </w:tc>
        <w:tc>
          <w:tcPr>
            <w:tcW w:w="4782" w:type="dxa"/>
          </w:tcPr>
          <w:p w14:paraId="38E5B5D9" w14:textId="77777777" w:rsidR="00827002" w:rsidRPr="00AD6DDB" w:rsidRDefault="00827002" w:rsidP="00870046">
            <w:pPr>
              <w:ind w:firstLine="0"/>
              <w:rPr>
                <w:lang w:val="fr-FR"/>
              </w:rPr>
            </w:pPr>
            <w:r w:rsidRPr="00AD6DDB">
              <w:rPr>
                <w:lang w:val="fr-FR"/>
              </w:rPr>
              <w:t>Maxime</w:t>
            </w:r>
          </w:p>
          <w:p w14:paraId="5F7E0A51" w14:textId="77777777" w:rsidR="00827002" w:rsidRPr="00AD6DDB" w:rsidRDefault="00827002" w:rsidP="00870046">
            <w:pPr>
              <w:ind w:firstLine="0"/>
              <w:rPr>
                <w:lang w:val="fr-FR"/>
              </w:rPr>
            </w:pPr>
            <w:r w:rsidRPr="00AD6DDB">
              <w:rPr>
                <w:lang w:val="fr-FR"/>
              </w:rPr>
              <w:t>16 ans, homme, étudiant</w:t>
            </w:r>
          </w:p>
          <w:p w14:paraId="015EA005" w14:textId="77777777" w:rsidR="00827002" w:rsidRPr="00AD6DDB" w:rsidRDefault="00827002" w:rsidP="00870046">
            <w:pPr>
              <w:ind w:firstLine="0"/>
              <w:rPr>
                <w:lang w:val="fr-FR"/>
              </w:rPr>
            </w:pPr>
            <w:r w:rsidRPr="00AD6DDB">
              <w:rPr>
                <w:lang w:val="fr-FR"/>
              </w:rPr>
              <w:t xml:space="preserve">Maxime cherche une </w:t>
            </w:r>
            <w:proofErr w:type="spellStart"/>
            <w:r w:rsidRPr="00AD6DDB">
              <w:rPr>
                <w:lang w:val="fr-FR"/>
              </w:rPr>
              <w:t>experience</w:t>
            </w:r>
            <w:proofErr w:type="spellEnd"/>
            <w:r w:rsidRPr="00AD6DDB">
              <w:rPr>
                <w:lang w:val="fr-FR"/>
              </w:rPr>
              <w:t xml:space="preserve"> moins robotique lors de l'interaction avec un site web</w:t>
            </w:r>
          </w:p>
          <w:p w14:paraId="262D8415" w14:textId="77777777" w:rsidR="00827002" w:rsidRPr="00AD6DDB" w:rsidRDefault="00827002" w:rsidP="00870046">
            <w:pPr>
              <w:ind w:firstLine="0"/>
              <w:rPr>
                <w:lang w:val="fr-FR"/>
              </w:rPr>
            </w:pPr>
            <w:r w:rsidRPr="00AD6DDB">
              <w:rPr>
                <w:lang w:val="fr-FR"/>
              </w:rPr>
              <w:t>Permettre de laisser un "feedback" quant à l'utilisation du site</w:t>
            </w:r>
          </w:p>
        </w:tc>
        <w:tc>
          <w:tcPr>
            <w:tcW w:w="3313" w:type="dxa"/>
          </w:tcPr>
          <w:p w14:paraId="3B30F02C" w14:textId="77777777" w:rsidR="00827002" w:rsidRPr="001A4534" w:rsidRDefault="00827002" w:rsidP="00870046">
            <w:pPr>
              <w:ind w:firstLine="0"/>
            </w:pPr>
            <w:r>
              <w:t xml:space="preserve">In the Contact Us page, I have added a text box for users to provide a description of what they would like to communicate to </w:t>
            </w:r>
            <w:proofErr w:type="spellStart"/>
            <w:r>
              <w:t>AzoCyber</w:t>
            </w:r>
            <w:proofErr w:type="spellEnd"/>
            <w:r>
              <w:t>. There, Maxime can provide feedback on the company’s user-interface.</w:t>
            </w:r>
          </w:p>
        </w:tc>
      </w:tr>
    </w:tbl>
    <w:p w14:paraId="7F2A5703" w14:textId="77777777" w:rsidR="00827002" w:rsidRPr="001A4534" w:rsidRDefault="00827002" w:rsidP="00827002">
      <w:pPr>
        <w:ind w:firstLine="0"/>
      </w:pPr>
    </w:p>
    <w:p w14:paraId="1659024E" w14:textId="77777777" w:rsidR="00827002" w:rsidRPr="001A4534" w:rsidRDefault="00827002" w:rsidP="00827002">
      <w:pPr>
        <w:ind w:firstLine="0"/>
      </w:pPr>
    </w:p>
    <w:p w14:paraId="6FBA39AF" w14:textId="77777777" w:rsidR="00827002" w:rsidRPr="001A4534" w:rsidRDefault="00827002" w:rsidP="00827002">
      <w:pPr>
        <w:ind w:firstLine="0"/>
      </w:pPr>
    </w:p>
    <w:p w14:paraId="5643D620" w14:textId="77777777" w:rsidR="00827002" w:rsidRPr="001A4534" w:rsidRDefault="00827002" w:rsidP="00827002">
      <w:pPr>
        <w:suppressAutoHyphens w:val="0"/>
      </w:pPr>
      <w:r w:rsidRPr="001A4534">
        <w:br w:type="page"/>
      </w:r>
    </w:p>
    <w:p w14:paraId="787F5E9F" w14:textId="793485E7" w:rsidR="00A227D2" w:rsidRDefault="00A227D2" w:rsidP="00A227D2">
      <w:pPr>
        <w:ind w:firstLine="0"/>
        <w:rPr>
          <w:rFonts w:asciiTheme="majorHAnsi" w:hAnsiTheme="majorHAnsi" w:cstheme="majorHAnsi"/>
          <w:b/>
          <w:bCs/>
          <w:sz w:val="32"/>
          <w:szCs w:val="32"/>
        </w:rPr>
      </w:pPr>
      <w:r>
        <w:rPr>
          <w:rFonts w:asciiTheme="majorHAnsi" w:hAnsiTheme="majorHAnsi" w:cstheme="majorHAnsi"/>
          <w:b/>
          <w:bCs/>
          <w:sz w:val="32"/>
          <w:szCs w:val="32"/>
        </w:rPr>
        <w:lastRenderedPageBreak/>
        <w:t>Second</w:t>
      </w:r>
      <w:r w:rsidRPr="00DD671A">
        <w:rPr>
          <w:rFonts w:asciiTheme="majorHAnsi" w:hAnsiTheme="majorHAnsi" w:cstheme="majorHAnsi"/>
          <w:b/>
          <w:bCs/>
          <w:sz w:val="32"/>
          <w:szCs w:val="32"/>
        </w:rPr>
        <w:t xml:space="preserve"> </w:t>
      </w:r>
      <w:r>
        <w:rPr>
          <w:rFonts w:asciiTheme="majorHAnsi" w:hAnsiTheme="majorHAnsi" w:cstheme="majorHAnsi"/>
          <w:b/>
          <w:bCs/>
          <w:sz w:val="32"/>
          <w:szCs w:val="32"/>
        </w:rPr>
        <w:t>I</w:t>
      </w:r>
      <w:r w:rsidRPr="00DD671A">
        <w:rPr>
          <w:rFonts w:asciiTheme="majorHAnsi" w:hAnsiTheme="majorHAnsi" w:cstheme="majorHAnsi"/>
          <w:b/>
          <w:bCs/>
          <w:sz w:val="32"/>
          <w:szCs w:val="32"/>
        </w:rPr>
        <w:t>teration (</w:t>
      </w:r>
      <w:r>
        <w:rPr>
          <w:rFonts w:asciiTheme="majorHAnsi" w:hAnsiTheme="majorHAnsi" w:cstheme="majorHAnsi"/>
          <w:b/>
          <w:bCs/>
          <w:sz w:val="32"/>
          <w:szCs w:val="32"/>
        </w:rPr>
        <w:t>draft &amp; heuristic evaluation</w:t>
      </w:r>
      <w:r w:rsidRPr="00DD671A">
        <w:rPr>
          <w:rFonts w:asciiTheme="majorHAnsi" w:hAnsiTheme="majorHAnsi" w:cstheme="majorHAnsi"/>
          <w:b/>
          <w:bCs/>
          <w:sz w:val="32"/>
          <w:szCs w:val="32"/>
        </w:rPr>
        <w:t>)</w:t>
      </w:r>
    </w:p>
    <w:p w14:paraId="037A64AB" w14:textId="101E9087" w:rsidR="00827002" w:rsidRDefault="00177B6C" w:rsidP="00827002">
      <w:pPr>
        <w:ind w:firstLine="0"/>
        <w:rPr>
          <w:rFonts w:cstheme="minorHAnsi"/>
          <w:b/>
          <w:bCs/>
        </w:rPr>
      </w:pPr>
      <w:r>
        <w:rPr>
          <w:rFonts w:cstheme="minorHAnsi"/>
          <w:b/>
          <w:bCs/>
        </w:rPr>
        <w:t xml:space="preserve">Link to preliminary version of </w:t>
      </w:r>
      <w:proofErr w:type="spellStart"/>
      <w:r>
        <w:rPr>
          <w:rFonts w:cstheme="minorHAnsi"/>
          <w:b/>
          <w:bCs/>
        </w:rPr>
        <w:t>AzoCyber</w:t>
      </w:r>
      <w:proofErr w:type="spellEnd"/>
    </w:p>
    <w:p w14:paraId="7F9B4110" w14:textId="1CF90F13" w:rsidR="00B345E4" w:rsidRDefault="00B345E4" w:rsidP="00827002">
      <w:pPr>
        <w:ind w:firstLine="0"/>
        <w:rPr>
          <w:rFonts w:cstheme="minorHAnsi"/>
        </w:rPr>
      </w:pPr>
      <w:r>
        <w:rPr>
          <w:rFonts w:cstheme="minorHAnsi"/>
          <w:b/>
          <w:bCs/>
        </w:rPr>
        <w:tab/>
      </w:r>
      <w:r w:rsidR="00C963DC">
        <w:rPr>
          <w:rFonts w:cstheme="minorHAnsi"/>
        </w:rPr>
        <w:t>Website</w:t>
      </w:r>
      <w:r>
        <w:rPr>
          <w:rFonts w:cstheme="minorHAnsi"/>
        </w:rPr>
        <w:t xml:space="preserve">: </w:t>
      </w:r>
      <w:hyperlink r:id="rId19" w:history="1">
        <w:r w:rsidRPr="00C36838">
          <w:rPr>
            <w:rStyle w:val="Hyperlink"/>
            <w:rFonts w:cstheme="minorHAnsi"/>
          </w:rPr>
          <w:t>https://kienmarkdo.github.io/AzoCyber-Deliverable-1/</w:t>
        </w:r>
      </w:hyperlink>
    </w:p>
    <w:p w14:paraId="37B76C5E" w14:textId="7CAD3213" w:rsidR="00B345E4" w:rsidRDefault="00B345E4" w:rsidP="00827002">
      <w:pPr>
        <w:ind w:firstLine="0"/>
        <w:rPr>
          <w:rFonts w:cstheme="minorHAnsi"/>
        </w:rPr>
      </w:pPr>
      <w:r>
        <w:rPr>
          <w:rFonts w:cstheme="minorHAnsi"/>
        </w:rPr>
        <w:tab/>
        <w:t xml:space="preserve">Repository: </w:t>
      </w:r>
      <w:hyperlink r:id="rId20" w:history="1">
        <w:r w:rsidR="00E222D9" w:rsidRPr="00C36838">
          <w:rPr>
            <w:rStyle w:val="Hyperlink"/>
            <w:rFonts w:cstheme="minorHAnsi"/>
          </w:rPr>
          <w:t>https://github.com/kienmarkdo/AzoCyber-Deliverable-1</w:t>
        </w:r>
      </w:hyperlink>
    </w:p>
    <w:p w14:paraId="19728BCB" w14:textId="33D3375A" w:rsidR="00E222D9" w:rsidRPr="00F56BBA" w:rsidRDefault="00480E7C" w:rsidP="00827002">
      <w:pPr>
        <w:ind w:firstLine="0"/>
        <w:rPr>
          <w:rFonts w:cstheme="minorHAnsi"/>
          <w:b/>
          <w:bCs/>
        </w:rPr>
      </w:pPr>
      <w:r w:rsidRPr="00F56BBA">
        <w:rPr>
          <w:rFonts w:cstheme="minorHAnsi"/>
          <w:b/>
          <w:bCs/>
        </w:rPr>
        <w:t>Description</w:t>
      </w:r>
      <w:r w:rsidR="00F56BBA" w:rsidRPr="00F56BBA">
        <w:rPr>
          <w:rFonts w:cstheme="minorHAnsi"/>
          <w:b/>
          <w:bCs/>
        </w:rPr>
        <w:t xml:space="preserve"> changes made</w:t>
      </w:r>
    </w:p>
    <w:p w14:paraId="395EA0D0" w14:textId="77777777" w:rsidR="009E3ABD" w:rsidRDefault="00E222D9" w:rsidP="00827002">
      <w:pPr>
        <w:ind w:firstLine="0"/>
      </w:pPr>
      <w:r>
        <w:rPr>
          <w:rFonts w:cstheme="minorHAnsi"/>
        </w:rPr>
        <w:tab/>
      </w:r>
      <w:r>
        <w:t>Following the advice of the</w:t>
      </w:r>
      <w:r w:rsidR="00DD6F78">
        <w:t xml:space="preserve"> anonymous</w:t>
      </w:r>
      <w:r>
        <w:t xml:space="preserve"> P</w:t>
      </w:r>
      <w:proofErr w:type="spellStart"/>
      <w:r>
        <w:t>eergrade</w:t>
      </w:r>
      <w:proofErr w:type="spellEnd"/>
      <w:r>
        <w:t xml:space="preserve"> reviews that I received from 3 other students</w:t>
      </w:r>
      <w:r w:rsidR="00DD6F78">
        <w:t xml:space="preserve">, I decided to add a </w:t>
      </w:r>
      <w:r w:rsidR="006C5D7B">
        <w:t>calendar</w:t>
      </w:r>
      <w:r w:rsidR="00DD6F78">
        <w:t xml:space="preserve"> into the Get Quote page to give users like John a way to meet the team on-site</w:t>
      </w:r>
      <w:r w:rsidR="006C5D7B">
        <w:t>. The calendar acts as a great functionality for users to book on-site meetings to quickly get their issues solved.</w:t>
      </w:r>
      <w:r w:rsidR="00FE40EB">
        <w:t xml:space="preserve"> </w:t>
      </w:r>
    </w:p>
    <w:p w14:paraId="5D27644B" w14:textId="1A694709" w:rsidR="00E222D9" w:rsidRDefault="00FE40EB" w:rsidP="009E3ABD">
      <w:r>
        <w:t xml:space="preserve">I also decided to remove the Careers page </w:t>
      </w:r>
      <w:proofErr w:type="gramStart"/>
      <w:r>
        <w:t>due to the fact that</w:t>
      </w:r>
      <w:proofErr w:type="gramEnd"/>
      <w:r>
        <w:t xml:space="preserve"> the components were repetitive and </w:t>
      </w:r>
      <w:r w:rsidR="00256B5D">
        <w:t xml:space="preserve">would not show case any new skills I learned – as well, </w:t>
      </w:r>
      <w:proofErr w:type="spellStart"/>
      <w:r w:rsidR="00256B5D">
        <w:t>AzoCyber</w:t>
      </w:r>
      <w:proofErr w:type="spellEnd"/>
      <w:r w:rsidR="00256B5D">
        <w:t xml:space="preserve"> is not a large company</w:t>
      </w:r>
      <w:r w:rsidR="00374CF5">
        <w:t xml:space="preserve"> and does not have an HR department;</w:t>
      </w:r>
      <w:r w:rsidR="00256B5D">
        <w:t xml:space="preserve"> therefore, any hiring will be done by word</w:t>
      </w:r>
      <w:r w:rsidR="00374CF5">
        <w:t>-of-mouth or something similar in nature.</w:t>
      </w:r>
    </w:p>
    <w:p w14:paraId="53D6F2DE" w14:textId="6BED53BB" w:rsidR="00043AF2" w:rsidRDefault="0051650D" w:rsidP="009E3ABD">
      <w:r>
        <w:t xml:space="preserve">As per another feedback I received from the heuristic evaluation, I changed the text on a button from “Secure Your Business” to “Solutions </w:t>
      </w:r>
      <w:proofErr w:type="gramStart"/>
      <w:r>
        <w:t>For</w:t>
      </w:r>
      <w:proofErr w:type="gramEnd"/>
      <w:r>
        <w:t xml:space="preserve"> Your Business”</w:t>
      </w:r>
      <w:r w:rsidR="004F5094">
        <w:t>. This is to</w:t>
      </w:r>
      <w:r w:rsidR="0008370E">
        <w:t xml:space="preserve"> increase clarity and to</w:t>
      </w:r>
      <w:r w:rsidR="004F5094">
        <w:t xml:space="preserve"> reduce the confusion</w:t>
      </w:r>
      <w:r w:rsidR="0008370E">
        <w:t xml:space="preserve"> </w:t>
      </w:r>
      <w:r w:rsidR="004F5094">
        <w:t xml:space="preserve">for potential customers and novice users to not have to guess that clicking on “Secure Your Business” will route </w:t>
      </w:r>
      <w:r w:rsidR="0008370E">
        <w:t>the page to the Solutions page. As bonus result, the users can also navigate the page much faster</w:t>
      </w:r>
      <w:r w:rsidR="0046449B">
        <w:t xml:space="preserve"> by not having to guess where they will be led to if they were to click on the button.</w:t>
      </w:r>
    </w:p>
    <w:p w14:paraId="0AB2293E" w14:textId="0D76423F" w:rsidR="0046449B" w:rsidRDefault="0046449B" w:rsidP="009E3ABD">
      <w:r>
        <w:t xml:space="preserve">One of the most important and </w:t>
      </w:r>
      <w:r w:rsidR="00AD44A7">
        <w:t>difficult</w:t>
      </w:r>
      <w:r>
        <w:t xml:space="preserve"> </w:t>
      </w:r>
      <w:r w:rsidR="00AD44A7">
        <w:t>features</w:t>
      </w:r>
      <w:r>
        <w:t xml:space="preserve"> that I added, following the heuristic evaluation’s advice, is form validation. </w:t>
      </w:r>
      <w:r w:rsidR="009D26D3">
        <w:t xml:space="preserve">I utilized </w:t>
      </w:r>
      <w:proofErr w:type="spellStart"/>
      <w:r w:rsidR="009D26D3">
        <w:t>Formik</w:t>
      </w:r>
      <w:proofErr w:type="spellEnd"/>
      <w:r w:rsidR="009D26D3">
        <w:t xml:space="preserve"> to add error recuperation and error prevention into the forms in the Get Quote page and the Contact Us page.</w:t>
      </w:r>
    </w:p>
    <w:p w14:paraId="598B1E8F" w14:textId="6BFB1B91" w:rsidR="00827002" w:rsidRDefault="00F56BBA" w:rsidP="00827002">
      <w:r>
        <w:lastRenderedPageBreak/>
        <w:t>Lastly, I decided to add internationalization rather than accessibility, as the UI library I used (</w:t>
      </w:r>
      <w:proofErr w:type="spellStart"/>
      <w:r>
        <w:t>BlueprintJS</w:t>
      </w:r>
      <w:proofErr w:type="spellEnd"/>
      <w:r>
        <w:t>) had already covered part of that</w:t>
      </w:r>
      <w:r w:rsidR="00B1506B">
        <w:t xml:space="preserve"> – that is, users can navigate the entirety of the webpage without requiring a mouse. Additionally, the course </w:t>
      </w:r>
      <w:r w:rsidR="002018DC">
        <w:t xml:space="preserve">SEG3525 is in </w:t>
      </w:r>
      <w:proofErr w:type="gramStart"/>
      <w:r w:rsidR="002018DC">
        <w:t>French</w:t>
      </w:r>
      <w:proofErr w:type="gramEnd"/>
      <w:r w:rsidR="00AD44A7">
        <w:t xml:space="preserve"> and </w:t>
      </w:r>
      <w:r w:rsidR="002018DC">
        <w:t>the company provides services to Canadian organizations</w:t>
      </w:r>
      <w:r w:rsidR="00AD44A7">
        <w:t>, so it seemed fitting that there would be an EN/FR toggle on the page.</w:t>
      </w:r>
      <w:r w:rsidR="00C63DF5">
        <w:t xml:space="preserve"> This was the most tedious and time-consuming feature for me.</w:t>
      </w:r>
    </w:p>
    <w:p w14:paraId="6ED86A8C" w14:textId="77777777" w:rsidR="00C63DF5" w:rsidRDefault="00C63DF5">
      <w:pPr>
        <w:suppressAutoHyphens w:val="0"/>
        <w:rPr>
          <w:b/>
          <w:bCs/>
        </w:rPr>
      </w:pPr>
      <w:r>
        <w:rPr>
          <w:b/>
          <w:bCs/>
        </w:rPr>
        <w:br w:type="page"/>
      </w:r>
    </w:p>
    <w:p w14:paraId="6912B61F" w14:textId="6FFFBC0E" w:rsidR="00C82D5F" w:rsidRDefault="00C82D5F" w:rsidP="00C82D5F">
      <w:pPr>
        <w:ind w:firstLine="0"/>
        <w:rPr>
          <w:rFonts w:asciiTheme="majorHAnsi" w:hAnsiTheme="majorHAnsi" w:cstheme="majorHAnsi"/>
          <w:b/>
          <w:bCs/>
          <w:sz w:val="32"/>
          <w:szCs w:val="32"/>
        </w:rPr>
      </w:pPr>
      <w:r>
        <w:rPr>
          <w:rFonts w:asciiTheme="majorHAnsi" w:hAnsiTheme="majorHAnsi" w:cstheme="majorHAnsi"/>
          <w:b/>
          <w:bCs/>
          <w:sz w:val="32"/>
          <w:szCs w:val="32"/>
        </w:rPr>
        <w:lastRenderedPageBreak/>
        <w:t>Final Version</w:t>
      </w:r>
    </w:p>
    <w:p w14:paraId="73E33C0D" w14:textId="55F21DB6" w:rsidR="00C82D5F" w:rsidRDefault="00C82D5F" w:rsidP="00C82D5F">
      <w:pPr>
        <w:ind w:firstLine="0"/>
        <w:rPr>
          <w:rFonts w:cstheme="minorHAnsi"/>
          <w:b/>
          <w:bCs/>
        </w:rPr>
      </w:pPr>
      <w:r>
        <w:rPr>
          <w:rFonts w:cstheme="minorHAnsi"/>
          <w:b/>
          <w:bCs/>
        </w:rPr>
        <w:t xml:space="preserve">Link to </w:t>
      </w:r>
      <w:r>
        <w:rPr>
          <w:rFonts w:cstheme="minorHAnsi"/>
          <w:b/>
          <w:bCs/>
        </w:rPr>
        <w:t>final</w:t>
      </w:r>
      <w:r>
        <w:rPr>
          <w:rFonts w:cstheme="minorHAnsi"/>
          <w:b/>
          <w:bCs/>
        </w:rPr>
        <w:t xml:space="preserve"> version of </w:t>
      </w:r>
      <w:proofErr w:type="spellStart"/>
      <w:r>
        <w:rPr>
          <w:rFonts w:cstheme="minorHAnsi"/>
          <w:b/>
          <w:bCs/>
        </w:rPr>
        <w:t>AzoCyber</w:t>
      </w:r>
      <w:proofErr w:type="spellEnd"/>
    </w:p>
    <w:p w14:paraId="2D8B1ABA" w14:textId="18E5DCB7" w:rsidR="00373184" w:rsidRDefault="00C82D5F" w:rsidP="00C82D5F">
      <w:pPr>
        <w:ind w:firstLine="0"/>
        <w:rPr>
          <w:rFonts w:cstheme="minorHAnsi"/>
        </w:rPr>
      </w:pPr>
      <w:r>
        <w:rPr>
          <w:rFonts w:cstheme="minorHAnsi"/>
          <w:b/>
          <w:bCs/>
        </w:rPr>
        <w:tab/>
      </w:r>
      <w:r w:rsidR="00C963DC">
        <w:rPr>
          <w:rFonts w:cstheme="minorHAnsi"/>
        </w:rPr>
        <w:t>Website</w:t>
      </w:r>
      <w:r>
        <w:rPr>
          <w:rFonts w:cstheme="minorHAnsi"/>
        </w:rPr>
        <w:t xml:space="preserve">: </w:t>
      </w:r>
      <w:hyperlink r:id="rId21" w:history="1">
        <w:r w:rsidR="00373184" w:rsidRPr="00C36838">
          <w:rPr>
            <w:rStyle w:val="Hyperlink"/>
            <w:rFonts w:cstheme="minorHAnsi"/>
          </w:rPr>
          <w:t>https://kienmarkdo.github.io/AzoCyber</w:t>
        </w:r>
      </w:hyperlink>
    </w:p>
    <w:p w14:paraId="2D431035" w14:textId="675DF170" w:rsidR="00C82D5F" w:rsidRDefault="00C82D5F" w:rsidP="00C82D5F">
      <w:pPr>
        <w:ind w:firstLine="0"/>
        <w:rPr>
          <w:rFonts w:cstheme="minorHAnsi"/>
        </w:rPr>
      </w:pPr>
      <w:r>
        <w:rPr>
          <w:rFonts w:cstheme="minorHAnsi"/>
        </w:rPr>
        <w:tab/>
        <w:t xml:space="preserve">Repository: </w:t>
      </w:r>
      <w:hyperlink r:id="rId22" w:history="1">
        <w:r w:rsidR="00373184" w:rsidRPr="00C36838">
          <w:rPr>
            <w:rStyle w:val="Hyperlink"/>
            <w:rFonts w:cstheme="minorHAnsi"/>
          </w:rPr>
          <w:t>https://github.com/kienmarkdo/AzoCyber</w:t>
        </w:r>
      </w:hyperlink>
    </w:p>
    <w:p w14:paraId="7174ABD6" w14:textId="77777777" w:rsidR="00373184" w:rsidRDefault="00373184" w:rsidP="00C82D5F">
      <w:pPr>
        <w:ind w:firstLine="0"/>
        <w:rPr>
          <w:rFonts w:cstheme="minorHAnsi"/>
        </w:rPr>
      </w:pPr>
    </w:p>
    <w:p w14:paraId="25B6717D" w14:textId="14E6C368" w:rsidR="00827002" w:rsidRDefault="00827002" w:rsidP="00C82D5F">
      <w:pPr>
        <w:suppressAutoHyphens w:val="0"/>
        <w:ind w:firstLine="0"/>
      </w:pPr>
      <w:r>
        <w:br w:type="page"/>
      </w:r>
    </w:p>
    <w:p w14:paraId="67D8F8A0" w14:textId="6CA98CB9" w:rsidR="00C963DC" w:rsidRDefault="00C963DC" w:rsidP="00C963DC">
      <w:pPr>
        <w:ind w:firstLine="0"/>
        <w:rPr>
          <w:rFonts w:asciiTheme="majorHAnsi" w:hAnsiTheme="majorHAnsi" w:cstheme="majorHAnsi"/>
          <w:b/>
          <w:bCs/>
          <w:sz w:val="32"/>
          <w:szCs w:val="32"/>
        </w:rPr>
      </w:pPr>
      <w:r>
        <w:rPr>
          <w:rFonts w:asciiTheme="majorHAnsi" w:hAnsiTheme="majorHAnsi" w:cstheme="majorHAnsi"/>
          <w:b/>
          <w:bCs/>
          <w:sz w:val="32"/>
          <w:szCs w:val="32"/>
        </w:rPr>
        <w:lastRenderedPageBreak/>
        <w:t>Iterative Processes</w:t>
      </w:r>
    </w:p>
    <w:p w14:paraId="09C7006C" w14:textId="0DE2BC8B" w:rsidR="00C963DC" w:rsidRDefault="009D3951" w:rsidP="00C963DC">
      <w:pPr>
        <w:ind w:firstLine="0"/>
        <w:rPr>
          <w:rFonts w:cstheme="minorHAnsi"/>
          <w:b/>
          <w:bCs/>
        </w:rPr>
      </w:pPr>
      <w:r>
        <w:rPr>
          <w:rFonts w:cstheme="minorHAnsi"/>
          <w:b/>
          <w:bCs/>
        </w:rPr>
        <w:t>Process #1:</w:t>
      </w:r>
    </w:p>
    <w:p w14:paraId="4E67D266" w14:textId="5611568F" w:rsidR="009D3951" w:rsidRPr="00BF4F08" w:rsidRDefault="001E1337" w:rsidP="00BF4F08">
      <w:pPr>
        <w:pStyle w:val="ListParagraph"/>
        <w:numPr>
          <w:ilvl w:val="0"/>
          <w:numId w:val="24"/>
        </w:numPr>
        <w:rPr>
          <w:rFonts w:cstheme="minorHAnsi"/>
        </w:rPr>
      </w:pPr>
      <w:r w:rsidRPr="00BF4F08">
        <w:rPr>
          <w:rFonts w:cstheme="minorHAnsi"/>
        </w:rPr>
        <w:t>Navigate to the landing page</w:t>
      </w:r>
    </w:p>
    <w:p w14:paraId="72328F74" w14:textId="1DBF2632" w:rsidR="001E1337" w:rsidRPr="00BF4F08" w:rsidRDefault="001E1337" w:rsidP="00BF4F08">
      <w:pPr>
        <w:pStyle w:val="ListParagraph"/>
        <w:numPr>
          <w:ilvl w:val="0"/>
          <w:numId w:val="24"/>
        </w:numPr>
        <w:rPr>
          <w:rFonts w:cstheme="minorHAnsi"/>
        </w:rPr>
      </w:pPr>
      <w:r w:rsidRPr="00BF4F08">
        <w:rPr>
          <w:rFonts w:cstheme="minorHAnsi"/>
        </w:rPr>
        <w:t xml:space="preserve">Read </w:t>
      </w:r>
      <w:r w:rsidR="009C79F5" w:rsidRPr="00BF4F08">
        <w:rPr>
          <w:rFonts w:cstheme="minorHAnsi"/>
        </w:rPr>
        <w:t>Home</w:t>
      </w:r>
      <w:r w:rsidRPr="00BF4F08">
        <w:rPr>
          <w:rFonts w:cstheme="minorHAnsi"/>
        </w:rPr>
        <w:t xml:space="preserve"> from top to bottom</w:t>
      </w:r>
      <w:r w:rsidR="009C79F5" w:rsidRPr="00BF4F08">
        <w:rPr>
          <w:rFonts w:cstheme="minorHAnsi"/>
        </w:rPr>
        <w:t xml:space="preserve"> then scroll back to the top</w:t>
      </w:r>
    </w:p>
    <w:p w14:paraId="02303BA7" w14:textId="53004BB4" w:rsidR="001E1337" w:rsidRPr="00BF4F08" w:rsidRDefault="009C79F5" w:rsidP="00BF4F08">
      <w:pPr>
        <w:pStyle w:val="ListParagraph"/>
        <w:numPr>
          <w:ilvl w:val="0"/>
          <w:numId w:val="24"/>
        </w:numPr>
        <w:rPr>
          <w:rFonts w:cstheme="minorHAnsi"/>
        </w:rPr>
      </w:pPr>
      <w:r w:rsidRPr="00BF4F08">
        <w:rPr>
          <w:rFonts w:cstheme="minorHAnsi"/>
        </w:rPr>
        <w:t>Click on</w:t>
      </w:r>
      <w:r w:rsidR="001E1337" w:rsidRPr="00BF4F08">
        <w:rPr>
          <w:rFonts w:cstheme="minorHAnsi"/>
        </w:rPr>
        <w:t xml:space="preserve"> the green Learn More button</w:t>
      </w:r>
    </w:p>
    <w:p w14:paraId="193A3E2F" w14:textId="1899DC55" w:rsidR="009C79F5" w:rsidRPr="00BF4F08" w:rsidRDefault="004F6109" w:rsidP="00BF4F08">
      <w:pPr>
        <w:pStyle w:val="ListParagraph"/>
        <w:numPr>
          <w:ilvl w:val="0"/>
          <w:numId w:val="24"/>
        </w:numPr>
        <w:rPr>
          <w:rFonts w:cstheme="minorHAnsi"/>
        </w:rPr>
      </w:pPr>
      <w:r w:rsidRPr="00BF4F08">
        <w:rPr>
          <w:rFonts w:cstheme="minorHAnsi"/>
        </w:rPr>
        <w:t xml:space="preserve">On About page, click Vision in </w:t>
      </w:r>
      <w:r w:rsidR="00FE47D8" w:rsidRPr="00BF4F08">
        <w:rPr>
          <w:rFonts w:cstheme="minorHAnsi"/>
        </w:rPr>
        <w:t>bullet points. S</w:t>
      </w:r>
      <w:r w:rsidRPr="00BF4F08">
        <w:rPr>
          <w:rFonts w:cstheme="minorHAnsi"/>
        </w:rPr>
        <w:t>croll up, click Team</w:t>
      </w:r>
      <w:r w:rsidR="00FE47D8" w:rsidRPr="00BF4F08">
        <w:rPr>
          <w:rFonts w:cstheme="minorHAnsi"/>
        </w:rPr>
        <w:t>, scroll up</w:t>
      </w:r>
      <w:r w:rsidRPr="00BF4F08">
        <w:rPr>
          <w:rFonts w:cstheme="minorHAnsi"/>
        </w:rPr>
        <w:t>.</w:t>
      </w:r>
    </w:p>
    <w:p w14:paraId="33675D6F" w14:textId="30CF073D" w:rsidR="009C79F5" w:rsidRPr="00BF4F08" w:rsidRDefault="0009370E" w:rsidP="00BF4F08">
      <w:pPr>
        <w:pStyle w:val="ListParagraph"/>
        <w:numPr>
          <w:ilvl w:val="0"/>
          <w:numId w:val="24"/>
        </w:numPr>
        <w:rPr>
          <w:rFonts w:cstheme="minorHAnsi"/>
        </w:rPr>
      </w:pPr>
      <w:r w:rsidRPr="00BF4F08">
        <w:rPr>
          <w:rFonts w:cstheme="minorHAnsi"/>
        </w:rPr>
        <w:t>Click Solutions for Your Business button</w:t>
      </w:r>
    </w:p>
    <w:p w14:paraId="11556A52" w14:textId="7D0A2B60" w:rsidR="00D53B8D" w:rsidRPr="00BF4F08" w:rsidRDefault="00D53B8D" w:rsidP="00BF4F08">
      <w:pPr>
        <w:pStyle w:val="ListParagraph"/>
        <w:numPr>
          <w:ilvl w:val="0"/>
          <w:numId w:val="24"/>
        </w:numPr>
        <w:rPr>
          <w:rFonts w:cstheme="minorHAnsi"/>
        </w:rPr>
      </w:pPr>
      <w:r w:rsidRPr="00BF4F08">
        <w:rPr>
          <w:rFonts w:cstheme="minorHAnsi"/>
        </w:rPr>
        <w:t>Click Our Packages in bullet points</w:t>
      </w:r>
    </w:p>
    <w:p w14:paraId="2BF0C5CE" w14:textId="02B93F91" w:rsidR="0009370E" w:rsidRPr="00BF4F08" w:rsidRDefault="00D53B8D" w:rsidP="00BF4F08">
      <w:pPr>
        <w:pStyle w:val="ListParagraph"/>
        <w:numPr>
          <w:ilvl w:val="0"/>
          <w:numId w:val="24"/>
        </w:numPr>
        <w:rPr>
          <w:rFonts w:cstheme="minorHAnsi"/>
        </w:rPr>
      </w:pPr>
      <w:r w:rsidRPr="00BF4F08">
        <w:rPr>
          <w:rFonts w:cstheme="minorHAnsi"/>
        </w:rPr>
        <w:t>Click Get a Quote on any of the four Packages</w:t>
      </w:r>
    </w:p>
    <w:p w14:paraId="17C846E4" w14:textId="30CFB371" w:rsidR="00D53B8D" w:rsidRPr="00BF4F08" w:rsidRDefault="00D53B8D" w:rsidP="00BF4F08">
      <w:pPr>
        <w:pStyle w:val="ListParagraph"/>
        <w:numPr>
          <w:ilvl w:val="0"/>
          <w:numId w:val="24"/>
        </w:numPr>
        <w:rPr>
          <w:rFonts w:cstheme="minorHAnsi"/>
        </w:rPr>
      </w:pPr>
      <w:r w:rsidRPr="00BF4F08">
        <w:rPr>
          <w:rFonts w:cstheme="minorHAnsi"/>
        </w:rPr>
        <w:t>Fill in the form (correctly or incorrectly, as you wish) then click Submit Request</w:t>
      </w:r>
      <w:r w:rsidR="00272D3C">
        <w:rPr>
          <w:rFonts w:cstheme="minorHAnsi"/>
        </w:rPr>
        <w:t xml:space="preserve"> and return to </w:t>
      </w:r>
      <w:proofErr w:type="gramStart"/>
      <w:r w:rsidR="00272D3C">
        <w:rPr>
          <w:rFonts w:cstheme="minorHAnsi"/>
        </w:rPr>
        <w:t>Home</w:t>
      </w:r>
      <w:proofErr w:type="gramEnd"/>
      <w:r w:rsidR="00272D3C">
        <w:rPr>
          <w:rFonts w:cstheme="minorHAnsi"/>
        </w:rPr>
        <w:t xml:space="preserve"> page</w:t>
      </w:r>
    </w:p>
    <w:p w14:paraId="62A749FF" w14:textId="4C3C9F42" w:rsidR="00D53B8D" w:rsidRDefault="00D53B8D" w:rsidP="00D53B8D">
      <w:pPr>
        <w:ind w:firstLine="0"/>
        <w:rPr>
          <w:rFonts w:cstheme="minorHAnsi"/>
          <w:b/>
          <w:bCs/>
        </w:rPr>
      </w:pPr>
      <w:r>
        <w:rPr>
          <w:rFonts w:cstheme="minorHAnsi"/>
          <w:b/>
          <w:bCs/>
        </w:rPr>
        <w:t>Process #</w:t>
      </w:r>
      <w:r>
        <w:rPr>
          <w:rFonts w:cstheme="minorHAnsi"/>
          <w:b/>
          <w:bCs/>
        </w:rPr>
        <w:t>2</w:t>
      </w:r>
      <w:r>
        <w:rPr>
          <w:rFonts w:cstheme="minorHAnsi"/>
          <w:b/>
          <w:bCs/>
        </w:rPr>
        <w:t>:</w:t>
      </w:r>
    </w:p>
    <w:p w14:paraId="5B318B3A" w14:textId="0E994526" w:rsidR="00235ABC" w:rsidRDefault="00235ABC" w:rsidP="00BF4F08">
      <w:pPr>
        <w:pStyle w:val="ListParagraph"/>
        <w:numPr>
          <w:ilvl w:val="0"/>
          <w:numId w:val="25"/>
        </w:numPr>
        <w:rPr>
          <w:rFonts w:cstheme="minorHAnsi"/>
        </w:rPr>
      </w:pPr>
      <w:r>
        <w:rPr>
          <w:rFonts w:cstheme="minorHAnsi"/>
        </w:rPr>
        <w:t>Go to landing page, change language to the language you were not using last time.</w:t>
      </w:r>
    </w:p>
    <w:p w14:paraId="27329908" w14:textId="1525837A" w:rsidR="00D53B8D" w:rsidRDefault="00BF4F08" w:rsidP="00BF4F08">
      <w:pPr>
        <w:pStyle w:val="ListParagraph"/>
        <w:numPr>
          <w:ilvl w:val="0"/>
          <w:numId w:val="25"/>
        </w:numPr>
        <w:rPr>
          <w:rFonts w:cstheme="minorHAnsi"/>
        </w:rPr>
      </w:pPr>
      <w:r>
        <w:rPr>
          <w:rFonts w:cstheme="minorHAnsi"/>
        </w:rPr>
        <w:t>Same as Process #1, however when you get to step</w:t>
      </w:r>
      <w:r w:rsidR="00483A4C">
        <w:rPr>
          <w:rFonts w:cstheme="minorHAnsi"/>
        </w:rPr>
        <w:t xml:space="preserve"> 6., rather than clicking Get Quote on step 7, click Contact Us in “Find the Right Plan for You”</w:t>
      </w:r>
    </w:p>
    <w:p w14:paraId="040B9D34" w14:textId="6238B85F" w:rsidR="00483A4C" w:rsidRDefault="00272D3C" w:rsidP="00BF4F08">
      <w:pPr>
        <w:pStyle w:val="ListParagraph"/>
        <w:numPr>
          <w:ilvl w:val="0"/>
          <w:numId w:val="25"/>
        </w:numPr>
        <w:rPr>
          <w:rFonts w:cstheme="minorHAnsi"/>
        </w:rPr>
      </w:pPr>
      <w:r>
        <w:rPr>
          <w:rFonts w:cstheme="minorHAnsi"/>
        </w:rPr>
        <w:t xml:space="preserve">Fill in the form (correctly or incorrectly, as you wish) then click Submit and return to </w:t>
      </w:r>
      <w:proofErr w:type="gramStart"/>
      <w:r>
        <w:rPr>
          <w:rFonts w:cstheme="minorHAnsi"/>
        </w:rPr>
        <w:t>Home</w:t>
      </w:r>
      <w:proofErr w:type="gramEnd"/>
      <w:r>
        <w:rPr>
          <w:rFonts w:cstheme="minorHAnsi"/>
        </w:rPr>
        <w:t xml:space="preserve"> page</w:t>
      </w:r>
    </w:p>
    <w:p w14:paraId="41EE8957" w14:textId="6D1F7217" w:rsidR="00272D3C" w:rsidRDefault="00272D3C" w:rsidP="00272D3C">
      <w:pPr>
        <w:ind w:firstLine="0"/>
        <w:rPr>
          <w:rFonts w:cstheme="minorHAnsi"/>
          <w:b/>
          <w:bCs/>
        </w:rPr>
      </w:pPr>
      <w:r>
        <w:rPr>
          <w:rFonts w:cstheme="minorHAnsi"/>
          <w:b/>
          <w:bCs/>
        </w:rPr>
        <w:t>Process #</w:t>
      </w:r>
      <w:r>
        <w:rPr>
          <w:rFonts w:cstheme="minorHAnsi"/>
          <w:b/>
          <w:bCs/>
        </w:rPr>
        <w:t>3</w:t>
      </w:r>
      <w:r>
        <w:rPr>
          <w:rFonts w:cstheme="minorHAnsi"/>
          <w:b/>
          <w:bCs/>
        </w:rPr>
        <w:t>:</w:t>
      </w:r>
    </w:p>
    <w:p w14:paraId="1EA1F05F" w14:textId="63FE4F64" w:rsidR="00272D3C" w:rsidRPr="00BF4F08" w:rsidRDefault="00272D3C" w:rsidP="00272D3C">
      <w:pPr>
        <w:pStyle w:val="ListParagraph"/>
        <w:numPr>
          <w:ilvl w:val="0"/>
          <w:numId w:val="26"/>
        </w:numPr>
        <w:rPr>
          <w:rFonts w:cstheme="minorHAnsi"/>
        </w:rPr>
      </w:pPr>
      <w:r>
        <w:rPr>
          <w:rFonts w:cstheme="minorHAnsi"/>
        </w:rPr>
        <w:t>Navigate to Resources page</w:t>
      </w:r>
    </w:p>
    <w:p w14:paraId="3505FE03" w14:textId="327682AC" w:rsidR="00272D3C" w:rsidRDefault="00F34EE7" w:rsidP="00272D3C">
      <w:pPr>
        <w:pStyle w:val="ListParagraph"/>
        <w:numPr>
          <w:ilvl w:val="0"/>
          <w:numId w:val="26"/>
        </w:numPr>
        <w:rPr>
          <w:rFonts w:cstheme="minorHAnsi"/>
        </w:rPr>
      </w:pPr>
      <w:r>
        <w:rPr>
          <w:rFonts w:cstheme="minorHAnsi"/>
        </w:rPr>
        <w:t xml:space="preserve">Click </w:t>
      </w:r>
      <w:proofErr w:type="spellStart"/>
      <w:r>
        <w:rPr>
          <w:rFonts w:cstheme="minorHAnsi"/>
        </w:rPr>
        <w:t>AzoCyber</w:t>
      </w:r>
      <w:proofErr w:type="spellEnd"/>
      <w:r>
        <w:rPr>
          <w:rFonts w:cstheme="minorHAnsi"/>
        </w:rPr>
        <w:t xml:space="preserve"> Resources in bullet points</w:t>
      </w:r>
    </w:p>
    <w:p w14:paraId="077FBF34" w14:textId="6848B971" w:rsidR="00F34EE7" w:rsidRDefault="00F34EE7" w:rsidP="00272D3C">
      <w:pPr>
        <w:pStyle w:val="ListParagraph"/>
        <w:numPr>
          <w:ilvl w:val="0"/>
          <w:numId w:val="26"/>
        </w:numPr>
        <w:rPr>
          <w:rFonts w:cstheme="minorHAnsi"/>
        </w:rPr>
      </w:pPr>
      <w:r>
        <w:rPr>
          <w:rFonts w:cstheme="minorHAnsi"/>
        </w:rPr>
        <w:t>Filter results as needed</w:t>
      </w:r>
    </w:p>
    <w:p w14:paraId="48FF2274" w14:textId="3DDFF094" w:rsidR="00F34EE7" w:rsidRDefault="00F34EE7" w:rsidP="00272D3C">
      <w:pPr>
        <w:pStyle w:val="ListParagraph"/>
        <w:numPr>
          <w:ilvl w:val="0"/>
          <w:numId w:val="26"/>
        </w:numPr>
        <w:rPr>
          <w:rFonts w:cstheme="minorHAnsi"/>
        </w:rPr>
      </w:pPr>
      <w:r>
        <w:rPr>
          <w:rFonts w:cstheme="minorHAnsi"/>
        </w:rPr>
        <w:t>Switch page language and repeat</w:t>
      </w:r>
    </w:p>
    <w:p w14:paraId="23B9FDAC" w14:textId="2943E4F5" w:rsidR="001D1371" w:rsidRDefault="001D1371" w:rsidP="001D1371">
      <w:pPr>
        <w:ind w:firstLine="0"/>
        <w:rPr>
          <w:rFonts w:cstheme="minorHAnsi"/>
          <w:b/>
          <w:bCs/>
        </w:rPr>
      </w:pPr>
      <w:r>
        <w:rPr>
          <w:rFonts w:cstheme="minorHAnsi"/>
          <w:b/>
          <w:bCs/>
        </w:rPr>
        <w:t>Process #</w:t>
      </w:r>
      <w:r>
        <w:rPr>
          <w:rFonts w:cstheme="minorHAnsi"/>
          <w:b/>
          <w:bCs/>
        </w:rPr>
        <w:t>4</w:t>
      </w:r>
      <w:r>
        <w:rPr>
          <w:rFonts w:cstheme="minorHAnsi"/>
          <w:b/>
          <w:bCs/>
        </w:rPr>
        <w:t>:</w:t>
      </w:r>
    </w:p>
    <w:p w14:paraId="475B14C4" w14:textId="4F67B4B7" w:rsidR="001D1371" w:rsidRDefault="001D1371" w:rsidP="001D1371">
      <w:pPr>
        <w:pStyle w:val="ListParagraph"/>
        <w:numPr>
          <w:ilvl w:val="0"/>
          <w:numId w:val="27"/>
        </w:numPr>
        <w:rPr>
          <w:rFonts w:cstheme="minorHAnsi"/>
        </w:rPr>
      </w:pPr>
      <w:r>
        <w:rPr>
          <w:rFonts w:cstheme="minorHAnsi"/>
        </w:rPr>
        <w:lastRenderedPageBreak/>
        <w:t xml:space="preserve">Navigate to </w:t>
      </w:r>
      <w:hyperlink r:id="rId23" w:history="1">
        <w:r w:rsidRPr="00C36838">
          <w:rPr>
            <w:rStyle w:val="Hyperlink"/>
            <w:rFonts w:cstheme="minorHAnsi"/>
          </w:rPr>
          <w:t>https://kienmarkdo.github.io/AzoCyber/</w:t>
        </w:r>
        <w:r w:rsidRPr="00C36838">
          <w:rPr>
            <w:rStyle w:val="Hyperlink"/>
            <w:rFonts w:cstheme="minorHAnsi"/>
          </w:rPr>
          <w:t>aaaaaaaaa</w:t>
        </w:r>
      </w:hyperlink>
      <w:r w:rsidR="00CE7F4A">
        <w:rPr>
          <w:rFonts w:cstheme="minorHAnsi"/>
        </w:rPr>
        <w:t xml:space="preserve"> (an incorrect URL)</w:t>
      </w:r>
    </w:p>
    <w:p w14:paraId="1D2D8EF9" w14:textId="2215C1E9" w:rsidR="00CE7F4A" w:rsidRPr="00D476BA" w:rsidRDefault="0031022B" w:rsidP="00D476BA">
      <w:pPr>
        <w:ind w:firstLine="0"/>
        <w:rPr>
          <w:rFonts w:cstheme="minorHAnsi"/>
        </w:rPr>
      </w:pPr>
      <w:r w:rsidRPr="0031022B">
        <w:drawing>
          <wp:inline distT="0" distB="0" distL="0" distR="0" wp14:anchorId="48C03D28" wp14:editId="0F78A319">
            <wp:extent cx="5943600" cy="3201035"/>
            <wp:effectExtent l="0" t="0" r="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24"/>
                    <a:stretch>
                      <a:fillRect/>
                    </a:stretch>
                  </pic:blipFill>
                  <pic:spPr>
                    <a:xfrm>
                      <a:off x="0" y="0"/>
                      <a:ext cx="5943600" cy="3201035"/>
                    </a:xfrm>
                    <a:prstGeom prst="rect">
                      <a:avLst/>
                    </a:prstGeom>
                  </pic:spPr>
                </pic:pic>
              </a:graphicData>
            </a:graphic>
          </wp:inline>
        </w:drawing>
      </w:r>
    </w:p>
    <w:p w14:paraId="531D3D00" w14:textId="37BCDA97" w:rsidR="001D1371" w:rsidRDefault="001D1371" w:rsidP="00CE7F4A">
      <w:pPr>
        <w:pStyle w:val="ListParagraph"/>
        <w:numPr>
          <w:ilvl w:val="0"/>
          <w:numId w:val="27"/>
        </w:numPr>
        <w:rPr>
          <w:rFonts w:cstheme="minorHAnsi"/>
        </w:rPr>
      </w:pPr>
      <w:r>
        <w:rPr>
          <w:rFonts w:cstheme="minorHAnsi"/>
        </w:rPr>
        <w:t>Return to Home page</w:t>
      </w:r>
    </w:p>
    <w:p w14:paraId="6D18F5DD" w14:textId="704C6A2E" w:rsidR="008C561E" w:rsidRDefault="008C561E" w:rsidP="008C561E">
      <w:pPr>
        <w:ind w:firstLine="0"/>
        <w:rPr>
          <w:rFonts w:cstheme="minorHAnsi"/>
          <w:b/>
          <w:bCs/>
        </w:rPr>
      </w:pPr>
      <w:r>
        <w:rPr>
          <w:rFonts w:cstheme="minorHAnsi"/>
          <w:b/>
          <w:bCs/>
        </w:rPr>
        <w:t>Process #</w:t>
      </w:r>
      <w:r>
        <w:rPr>
          <w:rFonts w:cstheme="minorHAnsi"/>
          <w:b/>
          <w:bCs/>
        </w:rPr>
        <w:t>5</w:t>
      </w:r>
      <w:r>
        <w:rPr>
          <w:rFonts w:cstheme="minorHAnsi"/>
          <w:b/>
          <w:bCs/>
        </w:rPr>
        <w:t>:</w:t>
      </w:r>
    </w:p>
    <w:p w14:paraId="719D003D" w14:textId="5036AE30" w:rsidR="008C561E" w:rsidRDefault="008C561E" w:rsidP="008C561E">
      <w:pPr>
        <w:pStyle w:val="ListParagraph"/>
        <w:numPr>
          <w:ilvl w:val="0"/>
          <w:numId w:val="28"/>
        </w:numPr>
        <w:rPr>
          <w:rFonts w:cstheme="minorHAnsi"/>
        </w:rPr>
      </w:pPr>
      <w:r>
        <w:rPr>
          <w:rFonts w:cstheme="minorHAnsi"/>
        </w:rPr>
        <w:t xml:space="preserve">Navigate to </w:t>
      </w:r>
      <w:r>
        <w:rPr>
          <w:rFonts w:cstheme="minorHAnsi"/>
        </w:rPr>
        <w:t>Home</w:t>
      </w:r>
      <w:r>
        <w:rPr>
          <w:rFonts w:cstheme="minorHAnsi"/>
        </w:rPr>
        <w:t xml:space="preserve"> page</w:t>
      </w:r>
    </w:p>
    <w:p w14:paraId="5CC54000" w14:textId="769B38E8" w:rsidR="000A1371" w:rsidRDefault="000A1371" w:rsidP="000A1371">
      <w:pPr>
        <w:pStyle w:val="ListParagraph"/>
        <w:numPr>
          <w:ilvl w:val="0"/>
          <w:numId w:val="28"/>
        </w:numPr>
        <w:rPr>
          <w:rFonts w:cstheme="minorHAnsi"/>
        </w:rPr>
      </w:pPr>
      <w:r>
        <w:rPr>
          <w:rFonts w:cstheme="minorHAnsi"/>
        </w:rPr>
        <w:t>Click the red button that says “Emergency” (EN) or “Urgence” (FR) at the top right of the navigation bar.</w:t>
      </w:r>
    </w:p>
    <w:p w14:paraId="3BE313B8" w14:textId="6D466D09" w:rsidR="00DB52D5" w:rsidRPr="000A1371" w:rsidRDefault="00DB52D5" w:rsidP="000A1371">
      <w:pPr>
        <w:pStyle w:val="ListParagraph"/>
        <w:numPr>
          <w:ilvl w:val="0"/>
          <w:numId w:val="28"/>
        </w:numPr>
        <w:rPr>
          <w:rFonts w:cstheme="minorHAnsi"/>
        </w:rPr>
      </w:pPr>
      <w:r>
        <w:rPr>
          <w:rFonts w:cstheme="minorHAnsi"/>
        </w:rPr>
        <w:t>Type and send “Hello. My name is Bob. How may I help you?”</w:t>
      </w:r>
    </w:p>
    <w:p w14:paraId="69DEF863" w14:textId="43D34FFC" w:rsidR="008C561E" w:rsidRDefault="00C335CD" w:rsidP="008C561E">
      <w:pPr>
        <w:pStyle w:val="ListParagraph"/>
        <w:numPr>
          <w:ilvl w:val="0"/>
          <w:numId w:val="28"/>
        </w:numPr>
        <w:rPr>
          <w:rFonts w:cstheme="minorHAnsi"/>
        </w:rPr>
      </w:pPr>
      <w:r>
        <w:rPr>
          <w:rFonts w:cstheme="minorHAnsi"/>
        </w:rPr>
        <w:t>Click the blue circle icon with a chat bubble at the bottom right of the screen</w:t>
      </w:r>
    </w:p>
    <w:p w14:paraId="1CB054E2" w14:textId="5EB9AE10" w:rsidR="00C335CD" w:rsidRDefault="00C335CD" w:rsidP="008C561E">
      <w:pPr>
        <w:pStyle w:val="ListParagraph"/>
        <w:numPr>
          <w:ilvl w:val="0"/>
          <w:numId w:val="28"/>
        </w:numPr>
        <w:rPr>
          <w:rFonts w:cstheme="minorHAnsi"/>
        </w:rPr>
      </w:pPr>
      <w:r>
        <w:rPr>
          <w:rFonts w:cstheme="minorHAnsi"/>
        </w:rPr>
        <w:t xml:space="preserve">Type and send “Hello. I need help logging into my </w:t>
      </w:r>
      <w:proofErr w:type="spellStart"/>
      <w:r>
        <w:rPr>
          <w:rFonts w:cstheme="minorHAnsi"/>
        </w:rPr>
        <w:t>AzoCyber</w:t>
      </w:r>
      <w:proofErr w:type="spellEnd"/>
      <w:r>
        <w:rPr>
          <w:rFonts w:cstheme="minorHAnsi"/>
        </w:rPr>
        <w:t xml:space="preserve"> account</w:t>
      </w:r>
      <w:r w:rsidR="00477135">
        <w:rPr>
          <w:rFonts w:cstheme="minorHAnsi"/>
        </w:rPr>
        <w:t>.</w:t>
      </w:r>
      <w:r>
        <w:rPr>
          <w:rFonts w:cstheme="minorHAnsi"/>
        </w:rPr>
        <w:t>”</w:t>
      </w:r>
    </w:p>
    <w:p w14:paraId="2410DA4F" w14:textId="0304A3C3" w:rsidR="00C335CD" w:rsidRDefault="001F22F3" w:rsidP="008C561E">
      <w:pPr>
        <w:pStyle w:val="ListParagraph"/>
        <w:numPr>
          <w:ilvl w:val="0"/>
          <w:numId w:val="28"/>
        </w:numPr>
        <w:rPr>
          <w:rFonts w:cstheme="minorHAnsi"/>
        </w:rPr>
      </w:pPr>
      <w:r>
        <w:rPr>
          <w:rFonts w:cstheme="minorHAnsi"/>
        </w:rPr>
        <w:t>Close the chat box</w:t>
      </w:r>
    </w:p>
    <w:p w14:paraId="6F864FB8" w14:textId="67B534AD" w:rsidR="00B74615" w:rsidRDefault="00B74615" w:rsidP="008C561E">
      <w:pPr>
        <w:pStyle w:val="ListParagraph"/>
        <w:numPr>
          <w:ilvl w:val="0"/>
          <w:numId w:val="28"/>
        </w:numPr>
        <w:rPr>
          <w:rFonts w:cstheme="minorHAnsi"/>
        </w:rPr>
      </w:pPr>
      <w:r w:rsidRPr="00C9531B">
        <w:rPr>
          <w:rFonts w:cstheme="minorHAnsi"/>
        </w:rPr>
        <w:t>In the « </w:t>
      </w:r>
      <w:r w:rsidRPr="00C9531B">
        <w:rPr>
          <w:rFonts w:cstheme="minorHAnsi"/>
        </w:rPr>
        <w:t xml:space="preserve">Emergency Client Incident Response / Intervention </w:t>
      </w:r>
      <w:proofErr w:type="spellStart"/>
      <w:r w:rsidRPr="00C9531B">
        <w:rPr>
          <w:rFonts w:cstheme="minorHAnsi"/>
        </w:rPr>
        <w:t>d'urgence</w:t>
      </w:r>
      <w:proofErr w:type="spellEnd"/>
      <w:r w:rsidRPr="00C9531B">
        <w:rPr>
          <w:rFonts w:cstheme="minorHAnsi"/>
        </w:rPr>
        <w:t xml:space="preserve"> des clients </w:t>
      </w:r>
      <w:proofErr w:type="spellStart"/>
      <w:r w:rsidRPr="00C9531B">
        <w:rPr>
          <w:rFonts w:cstheme="minorHAnsi"/>
        </w:rPr>
        <w:t>en</w:t>
      </w:r>
      <w:proofErr w:type="spellEnd"/>
      <w:r w:rsidRPr="00C9531B">
        <w:rPr>
          <w:rFonts w:cstheme="minorHAnsi"/>
        </w:rPr>
        <w:t xml:space="preserve"> </w:t>
      </w:r>
      <w:proofErr w:type="spellStart"/>
      <w:r w:rsidRPr="00C9531B">
        <w:rPr>
          <w:rFonts w:cstheme="minorHAnsi"/>
        </w:rPr>
        <w:t>cas</w:t>
      </w:r>
      <w:proofErr w:type="spellEnd"/>
      <w:r w:rsidRPr="00C9531B">
        <w:rPr>
          <w:rFonts w:cstheme="minorHAnsi"/>
        </w:rPr>
        <w:t xml:space="preserve"> </w:t>
      </w:r>
      <w:proofErr w:type="spellStart"/>
      <w:r w:rsidRPr="00C9531B">
        <w:rPr>
          <w:rFonts w:cstheme="minorHAnsi"/>
        </w:rPr>
        <w:t>d'incident</w:t>
      </w:r>
      <w:proofErr w:type="spellEnd"/>
      <w:r w:rsidRPr="00C9531B">
        <w:rPr>
          <w:rFonts w:cstheme="minorHAnsi"/>
        </w:rPr>
        <w:t xml:space="preserve"> » box, type and send </w:t>
      </w:r>
      <w:r w:rsidR="00475E56">
        <w:rPr>
          <w:rFonts w:cstheme="minorHAnsi"/>
        </w:rPr>
        <w:t>“</w:t>
      </w:r>
      <w:r w:rsidR="00C9531B">
        <w:rPr>
          <w:rFonts w:cstheme="minorHAnsi"/>
        </w:rPr>
        <w:t>Hang tight. We will come and help.”</w:t>
      </w:r>
    </w:p>
    <w:p w14:paraId="32F43870" w14:textId="3F327143" w:rsidR="0082685C" w:rsidRDefault="0082685C" w:rsidP="008C561E">
      <w:pPr>
        <w:pStyle w:val="ListParagraph"/>
        <w:numPr>
          <w:ilvl w:val="0"/>
          <w:numId w:val="28"/>
        </w:numPr>
        <w:rPr>
          <w:rFonts w:cstheme="minorHAnsi"/>
        </w:rPr>
      </w:pPr>
      <w:r>
        <w:rPr>
          <w:rFonts w:cstheme="minorHAnsi"/>
        </w:rPr>
        <w:t>You should see the blue icon at the bottom right now have a red notification with the number 1, indicating that there is 1 unread message.</w:t>
      </w:r>
    </w:p>
    <w:p w14:paraId="568ECB31" w14:textId="1E04C732" w:rsidR="0082685C" w:rsidRDefault="0082685C" w:rsidP="0082685C">
      <w:pPr>
        <w:pStyle w:val="ListParagraph"/>
        <w:numPr>
          <w:ilvl w:val="0"/>
          <w:numId w:val="28"/>
        </w:numPr>
        <w:rPr>
          <w:rFonts w:cstheme="minorHAnsi"/>
        </w:rPr>
      </w:pPr>
      <w:r w:rsidRPr="00C9531B">
        <w:rPr>
          <w:rFonts w:cstheme="minorHAnsi"/>
        </w:rPr>
        <w:lastRenderedPageBreak/>
        <w:t xml:space="preserve">In the « Emergency Client Incident Response / Intervention </w:t>
      </w:r>
      <w:proofErr w:type="spellStart"/>
      <w:r w:rsidRPr="00C9531B">
        <w:rPr>
          <w:rFonts w:cstheme="minorHAnsi"/>
        </w:rPr>
        <w:t>d'urgence</w:t>
      </w:r>
      <w:proofErr w:type="spellEnd"/>
      <w:r w:rsidRPr="00C9531B">
        <w:rPr>
          <w:rFonts w:cstheme="minorHAnsi"/>
        </w:rPr>
        <w:t xml:space="preserve"> des clients </w:t>
      </w:r>
      <w:proofErr w:type="spellStart"/>
      <w:r w:rsidRPr="00C9531B">
        <w:rPr>
          <w:rFonts w:cstheme="minorHAnsi"/>
        </w:rPr>
        <w:t>en</w:t>
      </w:r>
      <w:proofErr w:type="spellEnd"/>
      <w:r w:rsidRPr="00C9531B">
        <w:rPr>
          <w:rFonts w:cstheme="minorHAnsi"/>
        </w:rPr>
        <w:t xml:space="preserve"> </w:t>
      </w:r>
      <w:proofErr w:type="spellStart"/>
      <w:r w:rsidRPr="00C9531B">
        <w:rPr>
          <w:rFonts w:cstheme="minorHAnsi"/>
        </w:rPr>
        <w:t>cas</w:t>
      </w:r>
      <w:proofErr w:type="spellEnd"/>
      <w:r w:rsidRPr="00C9531B">
        <w:rPr>
          <w:rFonts w:cstheme="minorHAnsi"/>
        </w:rPr>
        <w:t xml:space="preserve"> </w:t>
      </w:r>
      <w:proofErr w:type="spellStart"/>
      <w:r w:rsidRPr="00C9531B">
        <w:rPr>
          <w:rFonts w:cstheme="minorHAnsi"/>
        </w:rPr>
        <w:t>d'incident</w:t>
      </w:r>
      <w:proofErr w:type="spellEnd"/>
      <w:r w:rsidRPr="00C9531B">
        <w:rPr>
          <w:rFonts w:cstheme="minorHAnsi"/>
        </w:rPr>
        <w:t xml:space="preserve"> » box, type and </w:t>
      </w:r>
      <w:r w:rsidR="00A06C14" w:rsidRPr="00C9531B">
        <w:rPr>
          <w:rFonts w:cstheme="minorHAnsi"/>
        </w:rPr>
        <w:t>send</w:t>
      </w:r>
      <w:r w:rsidR="00A06C14">
        <w:rPr>
          <w:rFonts w:cstheme="minorHAnsi"/>
        </w:rPr>
        <w:t>,</w:t>
      </w:r>
      <w:r w:rsidR="00A06C14" w:rsidRPr="00C9531B">
        <w:rPr>
          <w:rFonts w:cstheme="minorHAnsi"/>
        </w:rPr>
        <w:t xml:space="preserve"> </w:t>
      </w:r>
      <w:r w:rsidR="00A06C14">
        <w:rPr>
          <w:rFonts w:cstheme="minorHAnsi"/>
        </w:rPr>
        <w:t>“I</w:t>
      </w:r>
      <w:r w:rsidR="00A06C14" w:rsidRPr="00C9531B">
        <w:rPr>
          <w:rFonts w:cstheme="minorHAnsi"/>
        </w:rPr>
        <w:t>s</w:t>
      </w:r>
      <w:r>
        <w:rPr>
          <w:rFonts w:cstheme="minorHAnsi"/>
        </w:rPr>
        <w:t xml:space="preserve"> there anything else?</w:t>
      </w:r>
      <w:r>
        <w:rPr>
          <w:rFonts w:cstheme="minorHAnsi"/>
        </w:rPr>
        <w:t>”</w:t>
      </w:r>
    </w:p>
    <w:p w14:paraId="09764065" w14:textId="340B3E3E" w:rsidR="0082685C" w:rsidRDefault="0082685C" w:rsidP="0082685C">
      <w:pPr>
        <w:pStyle w:val="ListParagraph"/>
        <w:numPr>
          <w:ilvl w:val="0"/>
          <w:numId w:val="28"/>
        </w:numPr>
        <w:rPr>
          <w:rFonts w:cstheme="minorHAnsi"/>
        </w:rPr>
      </w:pPr>
      <w:r>
        <w:rPr>
          <w:rFonts w:cstheme="minorHAnsi"/>
        </w:rPr>
        <w:t xml:space="preserve">You should see the blue icon at the bottom right now have a red notification with the number </w:t>
      </w:r>
      <w:r>
        <w:rPr>
          <w:rFonts w:cstheme="minorHAnsi"/>
        </w:rPr>
        <w:t>2</w:t>
      </w:r>
      <w:r>
        <w:rPr>
          <w:rFonts w:cstheme="minorHAnsi"/>
        </w:rPr>
        <w:t xml:space="preserve">, indicating that there </w:t>
      </w:r>
      <w:r>
        <w:rPr>
          <w:rFonts w:cstheme="minorHAnsi"/>
        </w:rPr>
        <w:t>are 2</w:t>
      </w:r>
      <w:r>
        <w:rPr>
          <w:rFonts w:cstheme="minorHAnsi"/>
        </w:rPr>
        <w:t xml:space="preserve"> unread message</w:t>
      </w:r>
      <w:r>
        <w:rPr>
          <w:rFonts w:cstheme="minorHAnsi"/>
        </w:rPr>
        <w:t>s</w:t>
      </w:r>
      <w:r>
        <w:rPr>
          <w:rFonts w:cstheme="minorHAnsi"/>
        </w:rPr>
        <w:t>.</w:t>
      </w:r>
    </w:p>
    <w:p w14:paraId="0D2FF6E0" w14:textId="025A46D1" w:rsidR="0082685C" w:rsidRDefault="00BE49EB" w:rsidP="008C561E">
      <w:pPr>
        <w:pStyle w:val="ListParagraph"/>
        <w:numPr>
          <w:ilvl w:val="0"/>
          <w:numId w:val="28"/>
        </w:numPr>
        <w:rPr>
          <w:rFonts w:cstheme="minorHAnsi"/>
        </w:rPr>
      </w:pPr>
      <w:r>
        <w:rPr>
          <w:rFonts w:cstheme="minorHAnsi"/>
        </w:rPr>
        <w:t>Click on the blue icon at the bottom right to open the chat box</w:t>
      </w:r>
      <w:r w:rsidR="0003701E">
        <w:rPr>
          <w:rFonts w:cstheme="minorHAnsi"/>
        </w:rPr>
        <w:t xml:space="preserve"> and respond with “I am good. Thank you”.</w:t>
      </w:r>
    </w:p>
    <w:p w14:paraId="2FA170FD" w14:textId="5D602C73" w:rsidR="00430492" w:rsidRDefault="00430492" w:rsidP="00430492">
      <w:pPr>
        <w:pStyle w:val="ListParagraph"/>
        <w:numPr>
          <w:ilvl w:val="0"/>
          <w:numId w:val="28"/>
        </w:numPr>
        <w:rPr>
          <w:rFonts w:cstheme="minorHAnsi"/>
        </w:rPr>
      </w:pPr>
      <w:r>
        <w:rPr>
          <w:rFonts w:cstheme="minorHAnsi"/>
        </w:rPr>
        <w:t xml:space="preserve">Without closing the chat box, click on the </w:t>
      </w:r>
      <w:r w:rsidRPr="00C9531B">
        <w:rPr>
          <w:rFonts w:cstheme="minorHAnsi"/>
        </w:rPr>
        <w:t xml:space="preserve">« Emergency Client Incident Response / Intervention </w:t>
      </w:r>
      <w:proofErr w:type="spellStart"/>
      <w:r w:rsidRPr="00C9531B">
        <w:rPr>
          <w:rFonts w:cstheme="minorHAnsi"/>
        </w:rPr>
        <w:t>d'urgence</w:t>
      </w:r>
      <w:proofErr w:type="spellEnd"/>
      <w:r w:rsidRPr="00C9531B">
        <w:rPr>
          <w:rFonts w:cstheme="minorHAnsi"/>
        </w:rPr>
        <w:t xml:space="preserve"> des clients </w:t>
      </w:r>
      <w:proofErr w:type="spellStart"/>
      <w:r w:rsidRPr="00C9531B">
        <w:rPr>
          <w:rFonts w:cstheme="minorHAnsi"/>
        </w:rPr>
        <w:t>en</w:t>
      </w:r>
      <w:proofErr w:type="spellEnd"/>
      <w:r w:rsidRPr="00C9531B">
        <w:rPr>
          <w:rFonts w:cstheme="minorHAnsi"/>
        </w:rPr>
        <w:t xml:space="preserve"> </w:t>
      </w:r>
      <w:proofErr w:type="spellStart"/>
      <w:r w:rsidRPr="00C9531B">
        <w:rPr>
          <w:rFonts w:cstheme="minorHAnsi"/>
        </w:rPr>
        <w:t>cas</w:t>
      </w:r>
      <w:proofErr w:type="spellEnd"/>
      <w:r w:rsidRPr="00C9531B">
        <w:rPr>
          <w:rFonts w:cstheme="minorHAnsi"/>
        </w:rPr>
        <w:t xml:space="preserve"> </w:t>
      </w:r>
      <w:proofErr w:type="spellStart"/>
      <w:r w:rsidRPr="00C9531B">
        <w:rPr>
          <w:rFonts w:cstheme="minorHAnsi"/>
        </w:rPr>
        <w:t>d'incident</w:t>
      </w:r>
      <w:proofErr w:type="spellEnd"/>
      <w:r w:rsidRPr="00C9531B">
        <w:rPr>
          <w:rFonts w:cstheme="minorHAnsi"/>
        </w:rPr>
        <w:t> » box</w:t>
      </w:r>
      <w:r>
        <w:rPr>
          <w:rFonts w:cstheme="minorHAnsi"/>
        </w:rPr>
        <w:t xml:space="preserve"> and respond with</w:t>
      </w:r>
      <w:r w:rsidRPr="00C9531B">
        <w:rPr>
          <w:rFonts w:cstheme="minorHAnsi"/>
        </w:rPr>
        <w:t xml:space="preserve"> </w:t>
      </w:r>
      <w:r>
        <w:rPr>
          <w:rFonts w:cstheme="minorHAnsi"/>
        </w:rPr>
        <w:t>“</w:t>
      </w:r>
      <w:r>
        <w:rPr>
          <w:rFonts w:cstheme="minorHAnsi"/>
        </w:rPr>
        <w:t>Have a great day!</w:t>
      </w:r>
      <w:r>
        <w:rPr>
          <w:rFonts w:cstheme="minorHAnsi"/>
        </w:rPr>
        <w:t>”</w:t>
      </w:r>
    </w:p>
    <w:p w14:paraId="4D962639" w14:textId="061F27D2" w:rsidR="00365A7B" w:rsidRDefault="00365A7B" w:rsidP="00430492">
      <w:pPr>
        <w:pStyle w:val="ListParagraph"/>
        <w:numPr>
          <w:ilvl w:val="0"/>
          <w:numId w:val="28"/>
        </w:numPr>
        <w:rPr>
          <w:rFonts w:cstheme="minorHAnsi"/>
        </w:rPr>
      </w:pPr>
      <w:r>
        <w:rPr>
          <w:rFonts w:cstheme="minorHAnsi"/>
        </w:rPr>
        <w:t>Close the chat box.</w:t>
      </w:r>
    </w:p>
    <w:p w14:paraId="165F4A7C" w14:textId="2FE07F8B" w:rsidR="00827002" w:rsidRPr="00C9531B" w:rsidRDefault="00365A7B" w:rsidP="00B85EAA">
      <w:pPr>
        <w:pStyle w:val="ListParagraph"/>
        <w:numPr>
          <w:ilvl w:val="0"/>
          <w:numId w:val="28"/>
        </w:numPr>
      </w:pPr>
      <w:r>
        <w:rPr>
          <w:rFonts w:cstheme="minorHAnsi"/>
        </w:rPr>
        <w:t>Navigate to the Home page and open the chat box at the bottom right again to see the message history.</w:t>
      </w:r>
    </w:p>
    <w:p w14:paraId="10861E51" w14:textId="77777777" w:rsidR="0021606D" w:rsidRDefault="0021606D" w:rsidP="00827002">
      <w:pPr>
        <w:ind w:firstLine="0"/>
        <w:rPr>
          <w:b/>
          <w:bCs/>
        </w:rPr>
      </w:pPr>
    </w:p>
    <w:p w14:paraId="047DA3CC" w14:textId="77777777" w:rsidR="0021606D" w:rsidRDefault="0021606D">
      <w:pPr>
        <w:suppressAutoHyphens w:val="0"/>
        <w:rPr>
          <w:b/>
          <w:bCs/>
        </w:rPr>
      </w:pPr>
      <w:r>
        <w:rPr>
          <w:b/>
          <w:bCs/>
        </w:rPr>
        <w:br w:type="page"/>
      </w:r>
    </w:p>
    <w:p w14:paraId="1EB83F35" w14:textId="6FAA501D" w:rsidR="0021606D" w:rsidRDefault="0021606D" w:rsidP="0021606D">
      <w:pPr>
        <w:ind w:firstLine="0"/>
        <w:rPr>
          <w:rFonts w:asciiTheme="majorHAnsi" w:hAnsiTheme="majorHAnsi" w:cstheme="majorHAnsi"/>
          <w:b/>
          <w:bCs/>
          <w:sz w:val="32"/>
          <w:szCs w:val="32"/>
        </w:rPr>
      </w:pPr>
      <w:r>
        <w:rPr>
          <w:rFonts w:asciiTheme="majorHAnsi" w:hAnsiTheme="majorHAnsi" w:cstheme="majorHAnsi"/>
          <w:b/>
          <w:bCs/>
          <w:sz w:val="32"/>
          <w:szCs w:val="32"/>
        </w:rPr>
        <w:lastRenderedPageBreak/>
        <w:t>Heuristic Evaluation</w:t>
      </w:r>
    </w:p>
    <w:tbl>
      <w:tblPr>
        <w:tblStyle w:val="TableGrid"/>
        <w:tblW w:w="0" w:type="auto"/>
        <w:tblLook w:val="04A0" w:firstRow="1" w:lastRow="0" w:firstColumn="1" w:lastColumn="0" w:noHBand="0" w:noVBand="1"/>
      </w:tblPr>
      <w:tblGrid>
        <w:gridCol w:w="2264"/>
        <w:gridCol w:w="7086"/>
      </w:tblGrid>
      <w:tr w:rsidR="003D07B2" w14:paraId="3F68A5A3" w14:textId="77777777" w:rsidTr="003D07B2">
        <w:tc>
          <w:tcPr>
            <w:tcW w:w="4675" w:type="dxa"/>
          </w:tcPr>
          <w:p w14:paraId="0C054A11" w14:textId="1C208E39" w:rsidR="003D07B2" w:rsidRPr="006A3F2F" w:rsidRDefault="003D07B2" w:rsidP="00FF2E77">
            <w:pPr>
              <w:ind w:firstLine="0"/>
            </w:pPr>
            <w:proofErr w:type="spellStart"/>
            <w:r w:rsidRPr="006A3F2F">
              <w:t>Coh</w:t>
            </w:r>
            <w:r w:rsidR="00FF2E77" w:rsidRPr="006A3F2F">
              <w:t>é</w:t>
            </w:r>
            <w:r w:rsidRPr="006A3F2F">
              <w:t>rence</w:t>
            </w:r>
            <w:proofErr w:type="spellEnd"/>
          </w:p>
        </w:tc>
        <w:tc>
          <w:tcPr>
            <w:tcW w:w="4675" w:type="dxa"/>
          </w:tcPr>
          <w:p w14:paraId="15E34923" w14:textId="77777777" w:rsidR="003D07B2" w:rsidRDefault="00C27517" w:rsidP="00827002">
            <w:pPr>
              <w:ind w:firstLine="0"/>
            </w:pPr>
            <w:r>
              <w:t xml:space="preserve">The style and layout of the page is consistent, simple, </w:t>
            </w:r>
            <w:r w:rsidR="00935752">
              <w:t>and uses a grid/flexbox layout to conform to Gestalt’s law</w:t>
            </w:r>
          </w:p>
          <w:p w14:paraId="0D88285B" w14:textId="77777777" w:rsidR="00935752" w:rsidRDefault="00935752" w:rsidP="00827002">
            <w:pPr>
              <w:ind w:firstLine="0"/>
            </w:pPr>
          </w:p>
          <w:p w14:paraId="10072431" w14:textId="77777777" w:rsidR="00935752" w:rsidRDefault="00935752" w:rsidP="00827002">
            <w:pPr>
              <w:ind w:firstLine="0"/>
            </w:pPr>
            <w:r>
              <w:t xml:space="preserve">The </w:t>
            </w:r>
            <w:proofErr w:type="spellStart"/>
            <w:r>
              <w:t>colour</w:t>
            </w:r>
            <w:proofErr w:type="spellEnd"/>
            <w:r>
              <w:t xml:space="preserve"> of the background is dark making it easy to read the text on the screen</w:t>
            </w:r>
            <w:r w:rsidR="00850341">
              <w:t xml:space="preserve">. The navbar and the background are different </w:t>
            </w:r>
            <w:proofErr w:type="spellStart"/>
            <w:r w:rsidR="00850341">
              <w:t>colours</w:t>
            </w:r>
            <w:proofErr w:type="spellEnd"/>
            <w:r w:rsidR="00850341">
              <w:t xml:space="preserve">. The buttons are </w:t>
            </w:r>
            <w:proofErr w:type="spellStart"/>
            <w:r w:rsidR="00850341">
              <w:t>coloured</w:t>
            </w:r>
            <w:proofErr w:type="spellEnd"/>
            <w:r w:rsidR="00850341">
              <w:t xml:space="preserve"> according to their intent and are consistent throughout the page.</w:t>
            </w:r>
          </w:p>
          <w:p w14:paraId="22B7D263" w14:textId="77777777" w:rsidR="003F7213" w:rsidRDefault="003F7213" w:rsidP="00827002">
            <w:pPr>
              <w:ind w:firstLine="0"/>
            </w:pPr>
          </w:p>
          <w:p w14:paraId="30949D3E" w14:textId="77777777" w:rsidR="003F7213" w:rsidRDefault="003F7213" w:rsidP="00827002">
            <w:pPr>
              <w:ind w:firstLine="0"/>
            </w:pPr>
            <w:r>
              <w:t>The page is bilingual in English and French.</w:t>
            </w:r>
          </w:p>
          <w:p w14:paraId="3B4F97DF" w14:textId="77777777" w:rsidR="003F7213" w:rsidRDefault="003F7213" w:rsidP="00827002">
            <w:pPr>
              <w:ind w:firstLine="0"/>
            </w:pPr>
          </w:p>
          <w:p w14:paraId="41F71836" w14:textId="49C91E82" w:rsidR="003F7213" w:rsidRPr="001E0DC4" w:rsidRDefault="003F7213" w:rsidP="00827002">
            <w:pPr>
              <w:ind w:firstLine="0"/>
            </w:pPr>
            <w:r>
              <w:t>Common icons are used to help the user quickly read the content on the page, such as the icon with a question mark to indicate “Help”.</w:t>
            </w:r>
          </w:p>
        </w:tc>
      </w:tr>
      <w:tr w:rsidR="003D07B2" w14:paraId="56D6F88B" w14:textId="77777777" w:rsidTr="003D07B2">
        <w:tc>
          <w:tcPr>
            <w:tcW w:w="4675" w:type="dxa"/>
          </w:tcPr>
          <w:p w14:paraId="2CA725C6" w14:textId="233CFE32" w:rsidR="003D07B2" w:rsidRPr="006A3F2F" w:rsidRDefault="00FF2E77" w:rsidP="00FF2E77">
            <w:pPr>
              <w:ind w:firstLine="0"/>
            </w:pPr>
            <w:proofErr w:type="spellStart"/>
            <w:r w:rsidRPr="006A3F2F">
              <w:t>Langage</w:t>
            </w:r>
            <w:proofErr w:type="spellEnd"/>
            <w:r w:rsidRPr="006A3F2F">
              <w:t xml:space="preserve"> </w:t>
            </w:r>
            <w:proofErr w:type="spellStart"/>
            <w:r w:rsidRPr="006A3F2F">
              <w:t>familier</w:t>
            </w:r>
            <w:proofErr w:type="spellEnd"/>
            <w:r w:rsidRPr="006A3F2F">
              <w:t xml:space="preserve"> et </w:t>
            </w:r>
            <w:proofErr w:type="spellStart"/>
            <w:r w:rsidRPr="006A3F2F">
              <w:t>métaphores</w:t>
            </w:r>
            <w:proofErr w:type="spellEnd"/>
          </w:p>
        </w:tc>
        <w:tc>
          <w:tcPr>
            <w:tcW w:w="4675" w:type="dxa"/>
          </w:tcPr>
          <w:p w14:paraId="5372366E" w14:textId="77777777" w:rsidR="003D07B2" w:rsidRDefault="00A76427" w:rsidP="00827002">
            <w:pPr>
              <w:ind w:firstLine="0"/>
            </w:pPr>
            <w:r>
              <w:t xml:space="preserve">The style of icons </w:t>
            </w:r>
            <w:proofErr w:type="gramStart"/>
            <w:r>
              <w:t>are</w:t>
            </w:r>
            <w:proofErr w:type="gramEnd"/>
            <w:r>
              <w:t xml:space="preserve"> common and not too different from what they might see from other websites.</w:t>
            </w:r>
          </w:p>
          <w:p w14:paraId="70E1C6CC" w14:textId="77777777" w:rsidR="00A76427" w:rsidRDefault="00A76427" w:rsidP="00827002">
            <w:pPr>
              <w:ind w:firstLine="0"/>
            </w:pPr>
          </w:p>
          <w:p w14:paraId="46CFE9D8" w14:textId="77777777" w:rsidR="00A76427" w:rsidRDefault="00A76427" w:rsidP="00827002">
            <w:pPr>
              <w:ind w:firstLine="0"/>
            </w:pPr>
            <w:r>
              <w:t>Sentences are not too compact or complex</w:t>
            </w:r>
            <w:r w:rsidR="008F1586">
              <w:t>. Where applicable, words are used rather than sentences. Nouns are used rather than verbs. For example, the nav bar consists of nouns</w:t>
            </w:r>
            <w:r w:rsidR="005E5D0F">
              <w:t>, where as action buttons, such as “Learn More”, are verbs.</w:t>
            </w:r>
          </w:p>
          <w:p w14:paraId="1F7518BF" w14:textId="77777777" w:rsidR="005E5D0F" w:rsidRDefault="005E5D0F" w:rsidP="00827002">
            <w:pPr>
              <w:ind w:firstLine="0"/>
            </w:pPr>
          </w:p>
          <w:p w14:paraId="2360E251" w14:textId="2EBC7213" w:rsidR="005E5D0F" w:rsidRPr="00A76427" w:rsidRDefault="005E5D0F" w:rsidP="00827002">
            <w:pPr>
              <w:ind w:firstLine="0"/>
            </w:pPr>
            <w:r>
              <w:t>The personality of the website is serious</w:t>
            </w:r>
            <w:r w:rsidR="00D95476">
              <w:t>, sleek, and fancy, which reflects the cybersecurity industry.</w:t>
            </w:r>
          </w:p>
        </w:tc>
      </w:tr>
      <w:tr w:rsidR="003D07B2" w:rsidRPr="00D95476" w14:paraId="27615CCC" w14:textId="77777777" w:rsidTr="003D07B2">
        <w:tc>
          <w:tcPr>
            <w:tcW w:w="4675" w:type="dxa"/>
          </w:tcPr>
          <w:p w14:paraId="1009D267" w14:textId="161F67D1" w:rsidR="003D07B2" w:rsidRPr="006A3F2F" w:rsidRDefault="00FF2E77" w:rsidP="00FF2E77">
            <w:pPr>
              <w:ind w:firstLine="0"/>
              <w:rPr>
                <w:lang w:val="fr-FR"/>
              </w:rPr>
            </w:pPr>
            <w:r w:rsidRPr="006A3F2F">
              <w:rPr>
                <w:lang w:val="fr-FR"/>
              </w:rPr>
              <w:t>Design simple, esthétique et fonctionnel</w:t>
            </w:r>
          </w:p>
        </w:tc>
        <w:tc>
          <w:tcPr>
            <w:tcW w:w="4675" w:type="dxa"/>
          </w:tcPr>
          <w:p w14:paraId="3862BEC0" w14:textId="77777777" w:rsidR="000B0B53" w:rsidRDefault="00D95476" w:rsidP="00827002">
            <w:pPr>
              <w:ind w:firstLine="0"/>
            </w:pPr>
            <w:r w:rsidRPr="00D95476">
              <w:t xml:space="preserve">The simple design follows </w:t>
            </w:r>
            <w:r>
              <w:t>a grid/flexbox system and provides plenty of empty space for the user</w:t>
            </w:r>
            <w:r w:rsidR="000B0B53">
              <w:t xml:space="preserve"> to consume content with a short 8 second time span, as well as conforms to Gestalt’s law.</w:t>
            </w:r>
          </w:p>
          <w:p w14:paraId="15F6D487" w14:textId="77777777" w:rsidR="00AF2D52" w:rsidRDefault="00AF2D52" w:rsidP="00827002">
            <w:pPr>
              <w:ind w:firstLine="0"/>
            </w:pPr>
          </w:p>
          <w:p w14:paraId="63D96E17" w14:textId="38735B00" w:rsidR="00AF2D52" w:rsidRPr="00D95476" w:rsidRDefault="00AF2D52" w:rsidP="00827002">
            <w:pPr>
              <w:ind w:firstLine="0"/>
            </w:pPr>
            <w:r>
              <w:t xml:space="preserve">All text on the website </w:t>
            </w:r>
            <w:proofErr w:type="gramStart"/>
            <w:r>
              <w:t>are</w:t>
            </w:r>
            <w:proofErr w:type="gramEnd"/>
            <w:r>
              <w:t xml:space="preserve"> available in English and French.</w:t>
            </w:r>
          </w:p>
        </w:tc>
      </w:tr>
      <w:tr w:rsidR="003D07B2" w:rsidRPr="00AF2D52" w14:paraId="10D3CE90" w14:textId="77777777" w:rsidTr="003D07B2">
        <w:tc>
          <w:tcPr>
            <w:tcW w:w="4675" w:type="dxa"/>
          </w:tcPr>
          <w:p w14:paraId="5D31BBEC" w14:textId="41440ADD" w:rsidR="003D07B2" w:rsidRPr="006A3F2F" w:rsidRDefault="006A3F2F" w:rsidP="00827002">
            <w:pPr>
              <w:ind w:firstLine="0"/>
              <w:rPr>
                <w:lang w:val="fr-FR"/>
              </w:rPr>
            </w:pPr>
            <w:r w:rsidRPr="006A3F2F">
              <w:rPr>
                <w:lang w:val="fr-FR"/>
              </w:rPr>
              <w:t>Liberté et contrôle</w:t>
            </w:r>
          </w:p>
        </w:tc>
        <w:tc>
          <w:tcPr>
            <w:tcW w:w="4675" w:type="dxa"/>
          </w:tcPr>
          <w:p w14:paraId="49D8C5BF" w14:textId="77777777" w:rsidR="003D07B2" w:rsidRDefault="00AF2D52" w:rsidP="00827002">
            <w:pPr>
              <w:ind w:firstLine="0"/>
            </w:pPr>
            <w:r w:rsidRPr="00AF2D52">
              <w:t>Users can easily navigate t</w:t>
            </w:r>
            <w:r>
              <w:t xml:space="preserve">o the page they intend to </w:t>
            </w:r>
            <w:r w:rsidR="00B973F2">
              <w:t>view with the various navigation buttons throughout the webpage, in addition to the navigation bar.</w:t>
            </w:r>
          </w:p>
          <w:p w14:paraId="223E738B" w14:textId="77777777" w:rsidR="00B973F2" w:rsidRDefault="00B973F2" w:rsidP="00827002">
            <w:pPr>
              <w:ind w:firstLine="0"/>
            </w:pPr>
          </w:p>
          <w:p w14:paraId="2F6F5DA1" w14:textId="77777777" w:rsidR="00B973F2" w:rsidRDefault="00B973F2" w:rsidP="00827002">
            <w:pPr>
              <w:ind w:firstLine="0"/>
            </w:pPr>
            <w:r>
              <w:t>Alerts close onclick and no infinite loops are present in the web page.</w:t>
            </w:r>
          </w:p>
          <w:p w14:paraId="49259415" w14:textId="77777777" w:rsidR="00371A72" w:rsidRDefault="00371A72" w:rsidP="00827002">
            <w:pPr>
              <w:ind w:firstLine="0"/>
            </w:pPr>
          </w:p>
          <w:p w14:paraId="697C0873" w14:textId="56ADBD3B" w:rsidR="00371A72" w:rsidRDefault="00371A72" w:rsidP="00827002">
            <w:pPr>
              <w:ind w:firstLine="0"/>
            </w:pPr>
            <w:r>
              <w:t xml:space="preserve">The user can navigate back and forth in the Contact Us form as they </w:t>
            </w:r>
            <w:proofErr w:type="gramStart"/>
            <w:r>
              <w:t xml:space="preserve">wish, </w:t>
            </w:r>
            <w:r w:rsidR="007C0E54">
              <w:t>if</w:t>
            </w:r>
            <w:proofErr w:type="gramEnd"/>
            <w:r>
              <w:t xml:space="preserve"> they have not submitted the form. </w:t>
            </w:r>
            <w:r w:rsidR="007C0E54">
              <w:t>All</w:t>
            </w:r>
            <w:r>
              <w:t xml:space="preserve"> the information on the form </w:t>
            </w:r>
            <w:r w:rsidR="00882E40">
              <w:t>is</w:t>
            </w:r>
            <w:r>
              <w:t xml:space="preserve"> saved until </w:t>
            </w:r>
            <w:r w:rsidR="007C0E54">
              <w:t>they submit the form.</w:t>
            </w:r>
          </w:p>
          <w:p w14:paraId="4AD04D2C" w14:textId="77777777" w:rsidR="007C0E54" w:rsidRDefault="007C0E54" w:rsidP="00827002">
            <w:pPr>
              <w:ind w:firstLine="0"/>
            </w:pPr>
          </w:p>
          <w:p w14:paraId="001A0224" w14:textId="77777777" w:rsidR="007C0E54" w:rsidRDefault="007C0E54" w:rsidP="00827002">
            <w:pPr>
              <w:ind w:firstLine="0"/>
            </w:pPr>
            <w:r>
              <w:t>If submitted incorrectly, a toaster is displayed to let the user know that there is an error.</w:t>
            </w:r>
          </w:p>
          <w:p w14:paraId="654A2D58" w14:textId="77777777" w:rsidR="00882E40" w:rsidRDefault="00882E40" w:rsidP="00827002">
            <w:pPr>
              <w:ind w:firstLine="0"/>
            </w:pPr>
          </w:p>
          <w:p w14:paraId="58034751" w14:textId="0EDE16E7" w:rsidR="00882E40" w:rsidRPr="00AF2D52" w:rsidRDefault="00882E40" w:rsidP="00827002">
            <w:pPr>
              <w:ind w:firstLine="0"/>
            </w:pPr>
            <w:r>
              <w:t>Once a form is submitted (Get Quote and Contact Us), the “Back” and/or “Submit” button will be disabled.</w:t>
            </w:r>
            <w:r w:rsidR="00CB34AF">
              <w:t xml:space="preserve"> A pop-up will show up, allowing the user to navigate to the </w:t>
            </w:r>
            <w:proofErr w:type="gramStart"/>
            <w:r w:rsidR="00CB34AF">
              <w:t>Home</w:t>
            </w:r>
            <w:proofErr w:type="gramEnd"/>
            <w:r w:rsidR="00CB34AF">
              <w:t xml:space="preserve"> page.</w:t>
            </w:r>
          </w:p>
        </w:tc>
      </w:tr>
      <w:tr w:rsidR="003D07B2" w:rsidRPr="00CB34AF" w14:paraId="73DB95F5" w14:textId="77777777" w:rsidTr="003D07B2">
        <w:tc>
          <w:tcPr>
            <w:tcW w:w="4675" w:type="dxa"/>
          </w:tcPr>
          <w:p w14:paraId="28A81F83" w14:textId="2FDF4B6B" w:rsidR="003D07B2" w:rsidRPr="006A3F2F" w:rsidRDefault="006A3F2F" w:rsidP="006A3F2F">
            <w:pPr>
              <w:tabs>
                <w:tab w:val="left" w:pos="1212"/>
              </w:tabs>
              <w:ind w:firstLine="0"/>
              <w:rPr>
                <w:lang w:val="fr-FR"/>
              </w:rPr>
            </w:pPr>
            <w:r w:rsidRPr="006A3F2F">
              <w:rPr>
                <w:lang w:val="fr-FR"/>
              </w:rPr>
              <w:lastRenderedPageBreak/>
              <w:t>Flexibilité et efficacité</w:t>
            </w:r>
          </w:p>
        </w:tc>
        <w:tc>
          <w:tcPr>
            <w:tcW w:w="4675" w:type="dxa"/>
          </w:tcPr>
          <w:p w14:paraId="42FAA768" w14:textId="5244AA07" w:rsidR="003D07B2" w:rsidRDefault="00CB34AF" w:rsidP="00827002">
            <w:pPr>
              <w:ind w:firstLine="0"/>
            </w:pPr>
            <w:r w:rsidRPr="00CB34AF">
              <w:t>There are several entry p</w:t>
            </w:r>
            <w:r>
              <w:t>oints to the website. Home, About, Solutions, Resources, Contact Us, Get Quote – as well as</w:t>
            </w:r>
            <w:r w:rsidR="00AF437B">
              <w:t xml:space="preserve"> links to sections within the page. Such as </w:t>
            </w:r>
            <w:hyperlink r:id="rId25" w:history="1">
              <w:r w:rsidR="00AF437B" w:rsidRPr="00C36838">
                <w:rPr>
                  <w:rStyle w:val="Hyperlink"/>
                </w:rPr>
                <w:t>https://kienmarkdo.github.io/AzoCyber/resources#azocyber_resources</w:t>
              </w:r>
            </w:hyperlink>
          </w:p>
          <w:p w14:paraId="07613C0C" w14:textId="77777777" w:rsidR="00AF437B" w:rsidRDefault="00AF437B" w:rsidP="00827002">
            <w:pPr>
              <w:ind w:firstLine="0"/>
            </w:pPr>
          </w:p>
          <w:p w14:paraId="54CDBD14" w14:textId="56A41CA7" w:rsidR="00354AE5" w:rsidRPr="00CB34AF" w:rsidRDefault="00354AE5" w:rsidP="00827002">
            <w:pPr>
              <w:ind w:firstLine="0"/>
            </w:pPr>
            <w:r>
              <w:t>There are no dead-ends for users or points where a user may feel disappointed that they cannot continue an action.</w:t>
            </w:r>
          </w:p>
        </w:tc>
      </w:tr>
      <w:tr w:rsidR="003D07B2" w:rsidRPr="003B7785" w14:paraId="015EC3BC" w14:textId="77777777" w:rsidTr="003D07B2">
        <w:tc>
          <w:tcPr>
            <w:tcW w:w="4675" w:type="dxa"/>
          </w:tcPr>
          <w:p w14:paraId="4A14D535" w14:textId="3C6E179D" w:rsidR="003D07B2" w:rsidRPr="006A3F2F" w:rsidRDefault="006A3F2F" w:rsidP="00827002">
            <w:pPr>
              <w:ind w:firstLine="0"/>
              <w:rPr>
                <w:lang w:val="fr-FR"/>
              </w:rPr>
            </w:pPr>
            <w:r w:rsidRPr="006A3F2F">
              <w:rPr>
                <w:lang w:val="fr-FR"/>
              </w:rPr>
              <w:t>Reconnaissance sur le rappel</w:t>
            </w:r>
          </w:p>
        </w:tc>
        <w:tc>
          <w:tcPr>
            <w:tcW w:w="4675" w:type="dxa"/>
          </w:tcPr>
          <w:p w14:paraId="469A6DC1" w14:textId="77777777" w:rsidR="003B7785" w:rsidRDefault="003B7785" w:rsidP="003B7785">
            <w:pPr>
              <w:tabs>
                <w:tab w:val="left" w:pos="1152"/>
              </w:tabs>
              <w:ind w:firstLine="0"/>
            </w:pPr>
            <w:r w:rsidRPr="003B7785">
              <w:t>The grid/flexbox layout o</w:t>
            </w:r>
            <w:r>
              <w:t>f the website assures that information and action buttons are organized in groups, with plenty of white space to help the user distinguish the elements quickly.</w:t>
            </w:r>
          </w:p>
          <w:p w14:paraId="6E9FC77A" w14:textId="77777777" w:rsidR="003B7785" w:rsidRDefault="003B7785" w:rsidP="003B7785">
            <w:pPr>
              <w:tabs>
                <w:tab w:val="left" w:pos="1152"/>
              </w:tabs>
              <w:ind w:firstLine="0"/>
            </w:pPr>
          </w:p>
          <w:p w14:paraId="1C44402D" w14:textId="4D4DF35D" w:rsidR="003D07B2" w:rsidRPr="003B7785" w:rsidRDefault="003B7785" w:rsidP="003B7785">
            <w:pPr>
              <w:tabs>
                <w:tab w:val="left" w:pos="1152"/>
              </w:tabs>
              <w:ind w:firstLine="0"/>
            </w:pPr>
            <w:r>
              <w:t>The navbar and the menus present in the web page are limited to only a few options</w:t>
            </w:r>
            <w:r w:rsidR="00C87CD2">
              <w:t xml:space="preserve"> </w:t>
            </w:r>
            <w:proofErr w:type="gramStart"/>
            <w:r w:rsidR="00C87CD2">
              <w:t>in order to</w:t>
            </w:r>
            <w:proofErr w:type="gramEnd"/>
            <w:r w:rsidR="00C87CD2">
              <w:t xml:space="preserve"> not clutter them, making it very easy to recognize the web page on recall.</w:t>
            </w:r>
            <w:r w:rsidRPr="003B7785">
              <w:tab/>
            </w:r>
          </w:p>
        </w:tc>
      </w:tr>
      <w:tr w:rsidR="003D07B2" w:rsidRPr="00C87CD2" w14:paraId="611B78AF" w14:textId="77777777" w:rsidTr="003D07B2">
        <w:tc>
          <w:tcPr>
            <w:tcW w:w="4675" w:type="dxa"/>
          </w:tcPr>
          <w:p w14:paraId="2B87BE6B" w14:textId="6D13F516" w:rsidR="003D07B2" w:rsidRPr="006A3F2F" w:rsidRDefault="006A3F2F" w:rsidP="00827002">
            <w:pPr>
              <w:ind w:firstLine="0"/>
              <w:rPr>
                <w:lang w:val="fr-FR"/>
              </w:rPr>
            </w:pPr>
            <w:r w:rsidRPr="006A3F2F">
              <w:rPr>
                <w:lang w:val="fr-FR"/>
              </w:rPr>
              <w:t>État clair</w:t>
            </w:r>
          </w:p>
        </w:tc>
        <w:tc>
          <w:tcPr>
            <w:tcW w:w="4675" w:type="dxa"/>
          </w:tcPr>
          <w:p w14:paraId="10C6031D" w14:textId="77777777" w:rsidR="003D07B2" w:rsidRDefault="00C87CD2" w:rsidP="00827002">
            <w:pPr>
              <w:ind w:firstLine="0"/>
            </w:pPr>
            <w:r w:rsidRPr="00C87CD2">
              <w:t>Pages are concisely titled w</w:t>
            </w:r>
            <w:r>
              <w:t>ithout being too long</w:t>
            </w:r>
            <w:r w:rsidR="00E82BB4">
              <w:t>.</w:t>
            </w:r>
          </w:p>
          <w:p w14:paraId="144DD261" w14:textId="77777777" w:rsidR="00E82BB4" w:rsidRDefault="00E82BB4" w:rsidP="00827002">
            <w:pPr>
              <w:ind w:firstLine="0"/>
            </w:pPr>
          </w:p>
          <w:p w14:paraId="4A927053" w14:textId="77777777" w:rsidR="00E82BB4" w:rsidRDefault="00E82BB4" w:rsidP="00827002">
            <w:pPr>
              <w:ind w:firstLine="0"/>
            </w:pPr>
            <w:r>
              <w:t>A linear process is present in the Contact Us page.</w:t>
            </w:r>
          </w:p>
          <w:p w14:paraId="6E72107A" w14:textId="77777777" w:rsidR="00E82BB4" w:rsidRDefault="00E82BB4" w:rsidP="00827002">
            <w:pPr>
              <w:ind w:firstLine="0"/>
            </w:pPr>
          </w:p>
          <w:p w14:paraId="11A0CE6A" w14:textId="2EB72AAE" w:rsidR="00E82BB4" w:rsidRPr="00C87CD2" w:rsidRDefault="00E82BB4" w:rsidP="00827002">
            <w:pPr>
              <w:ind w:firstLine="0"/>
            </w:pPr>
            <w:r>
              <w:t xml:space="preserve">All indicators are unique </w:t>
            </w:r>
            <w:proofErr w:type="gramStart"/>
            <w:r>
              <w:t>in order to</w:t>
            </w:r>
            <w:proofErr w:type="gramEnd"/>
            <w:r>
              <w:t xml:space="preserve"> avoid duplicated indicator states.</w:t>
            </w:r>
          </w:p>
        </w:tc>
      </w:tr>
      <w:tr w:rsidR="003D07B2" w:rsidRPr="00CD1D35" w14:paraId="15E348F7" w14:textId="77777777" w:rsidTr="003D07B2">
        <w:tc>
          <w:tcPr>
            <w:tcW w:w="4675" w:type="dxa"/>
          </w:tcPr>
          <w:p w14:paraId="4FF9D330" w14:textId="44531F69" w:rsidR="003D07B2" w:rsidRPr="006A3F2F" w:rsidRDefault="006C04F5" w:rsidP="00827002">
            <w:pPr>
              <w:ind w:firstLine="0"/>
              <w:rPr>
                <w:lang w:val="fr-FR"/>
              </w:rPr>
            </w:pPr>
            <w:r w:rsidRPr="006C04F5">
              <w:rPr>
                <w:lang w:val="fr-FR"/>
              </w:rPr>
              <w:t>Prévention des erreurs</w:t>
            </w:r>
          </w:p>
        </w:tc>
        <w:tc>
          <w:tcPr>
            <w:tcW w:w="4675" w:type="dxa"/>
          </w:tcPr>
          <w:p w14:paraId="2BA29485" w14:textId="77777777" w:rsidR="003D07B2" w:rsidRDefault="00CD1D35" w:rsidP="00827002">
            <w:pPr>
              <w:ind w:firstLine="0"/>
            </w:pPr>
            <w:r w:rsidRPr="00CD1D35">
              <w:t>All forms on the p</w:t>
            </w:r>
            <w:r>
              <w:t xml:space="preserve">age cannot be submitted unless they are properly filled in – the error prevention is done using the </w:t>
            </w:r>
            <w:proofErr w:type="spellStart"/>
            <w:r>
              <w:t>Formik</w:t>
            </w:r>
            <w:proofErr w:type="spellEnd"/>
            <w:r>
              <w:t xml:space="preserve"> library</w:t>
            </w:r>
            <w:r w:rsidR="00E263BD">
              <w:t>.</w:t>
            </w:r>
          </w:p>
          <w:p w14:paraId="06AA4DD5" w14:textId="77777777" w:rsidR="00E263BD" w:rsidRDefault="00E263BD" w:rsidP="00827002">
            <w:pPr>
              <w:ind w:firstLine="0"/>
            </w:pPr>
          </w:p>
          <w:p w14:paraId="72AC20CB" w14:textId="77777777" w:rsidR="00E263BD" w:rsidRDefault="00E263BD" w:rsidP="00827002">
            <w:pPr>
              <w:ind w:firstLine="0"/>
            </w:pPr>
            <w:r>
              <w:t>Constraints are placed on all forms. Where text fields are present, character limits are enforced, as well as valid formats – such as emails.</w:t>
            </w:r>
          </w:p>
          <w:p w14:paraId="65346256" w14:textId="77777777" w:rsidR="00E22648" w:rsidRDefault="00E22648" w:rsidP="00827002">
            <w:pPr>
              <w:ind w:firstLine="0"/>
            </w:pPr>
          </w:p>
          <w:p w14:paraId="3E27BF51" w14:textId="43A7C3DF" w:rsidR="00E22648" w:rsidRPr="00CD1D35" w:rsidRDefault="00E22648" w:rsidP="00827002">
            <w:pPr>
              <w:ind w:firstLine="0"/>
            </w:pPr>
            <w:r>
              <w:t>Error prevention messages are available in both English and French.</w:t>
            </w:r>
          </w:p>
        </w:tc>
      </w:tr>
      <w:tr w:rsidR="003D07B2" w:rsidRPr="00E22648" w14:paraId="26C69A61" w14:textId="77777777" w:rsidTr="003D07B2">
        <w:tc>
          <w:tcPr>
            <w:tcW w:w="4675" w:type="dxa"/>
          </w:tcPr>
          <w:p w14:paraId="5AAEC2C1" w14:textId="4B9367F4" w:rsidR="003D07B2" w:rsidRPr="006A3F2F" w:rsidRDefault="006C04F5" w:rsidP="00827002">
            <w:pPr>
              <w:ind w:firstLine="0"/>
              <w:rPr>
                <w:lang w:val="fr-FR"/>
              </w:rPr>
            </w:pPr>
            <w:r w:rsidRPr="006C04F5">
              <w:rPr>
                <w:lang w:val="fr-FR"/>
              </w:rPr>
              <w:t>Récupération des erreurs</w:t>
            </w:r>
          </w:p>
        </w:tc>
        <w:tc>
          <w:tcPr>
            <w:tcW w:w="4675" w:type="dxa"/>
          </w:tcPr>
          <w:p w14:paraId="2344FDCA" w14:textId="77777777" w:rsidR="003D07B2" w:rsidRDefault="00E22648" w:rsidP="00827002">
            <w:pPr>
              <w:ind w:firstLine="0"/>
            </w:pPr>
            <w:r w:rsidRPr="00E22648">
              <w:t>When the user navigates t</w:t>
            </w:r>
            <w:r>
              <w:t xml:space="preserve">o an invalid URL on </w:t>
            </w:r>
            <w:proofErr w:type="spellStart"/>
            <w:r>
              <w:t>AzoCyber</w:t>
            </w:r>
            <w:proofErr w:type="spellEnd"/>
            <w:r>
              <w:t xml:space="preserve">, they are shown an Error 404 page that gives them the option to navigate to the </w:t>
            </w:r>
            <w:proofErr w:type="gramStart"/>
            <w:r>
              <w:t>Home</w:t>
            </w:r>
            <w:proofErr w:type="gramEnd"/>
            <w:r>
              <w:t xml:space="preserve"> page.</w:t>
            </w:r>
          </w:p>
          <w:p w14:paraId="41563B03" w14:textId="77777777" w:rsidR="00E22648" w:rsidRDefault="00E22648" w:rsidP="00827002">
            <w:pPr>
              <w:ind w:firstLine="0"/>
            </w:pPr>
          </w:p>
          <w:p w14:paraId="7D7258D3" w14:textId="2422B3C4" w:rsidR="00E22648" w:rsidRPr="00E22648" w:rsidRDefault="00E22648" w:rsidP="00827002">
            <w:pPr>
              <w:ind w:firstLine="0"/>
            </w:pPr>
            <w:r w:rsidRPr="0031022B">
              <w:drawing>
                <wp:inline distT="0" distB="0" distL="0" distR="0" wp14:anchorId="6257193A" wp14:editId="06510A49">
                  <wp:extent cx="4358640" cy="2347426"/>
                  <wp:effectExtent l="0" t="0" r="381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24"/>
                          <a:stretch>
                            <a:fillRect/>
                          </a:stretch>
                        </pic:blipFill>
                        <pic:spPr>
                          <a:xfrm>
                            <a:off x="0" y="0"/>
                            <a:ext cx="4374023" cy="2355711"/>
                          </a:xfrm>
                          <a:prstGeom prst="rect">
                            <a:avLst/>
                          </a:prstGeom>
                        </pic:spPr>
                      </pic:pic>
                    </a:graphicData>
                  </a:graphic>
                </wp:inline>
              </w:drawing>
            </w:r>
          </w:p>
        </w:tc>
      </w:tr>
      <w:tr w:rsidR="003D07B2" w:rsidRPr="00112715" w14:paraId="67CCE21A" w14:textId="77777777" w:rsidTr="003D07B2">
        <w:tc>
          <w:tcPr>
            <w:tcW w:w="4675" w:type="dxa"/>
          </w:tcPr>
          <w:p w14:paraId="75F1AE4C" w14:textId="149344AC" w:rsidR="003D07B2" w:rsidRPr="006A3F2F" w:rsidRDefault="006C04F5" w:rsidP="00827002">
            <w:pPr>
              <w:ind w:firstLine="0"/>
              <w:rPr>
                <w:lang w:val="fr-FR"/>
              </w:rPr>
            </w:pPr>
            <w:r w:rsidRPr="006C04F5">
              <w:rPr>
                <w:lang w:val="fr-FR"/>
              </w:rPr>
              <w:t>Aide</w:t>
            </w:r>
          </w:p>
        </w:tc>
        <w:tc>
          <w:tcPr>
            <w:tcW w:w="4675" w:type="dxa"/>
          </w:tcPr>
          <w:p w14:paraId="572893E1" w14:textId="77777777" w:rsidR="003D07B2" w:rsidRDefault="00112715" w:rsidP="00827002">
            <w:pPr>
              <w:ind w:firstLine="0"/>
            </w:pPr>
            <w:r w:rsidRPr="00112715">
              <w:t>An FAQ section was n</w:t>
            </w:r>
            <w:r>
              <w:t xml:space="preserve">ot needed as it is assumed that most users who go on </w:t>
            </w:r>
            <w:proofErr w:type="spellStart"/>
            <w:r>
              <w:t>AzoCyber</w:t>
            </w:r>
            <w:proofErr w:type="spellEnd"/>
            <w:r>
              <w:t xml:space="preserve"> have an idea of what services they might need. In addition, if a user ever needs </w:t>
            </w:r>
            <w:r w:rsidR="0019246A">
              <w:t xml:space="preserve">guidance on what cybersecurity is, what </w:t>
            </w:r>
            <w:r w:rsidR="0019246A">
              <w:lastRenderedPageBreak/>
              <w:t>the company is, or any additional information regarding the company, they can navigate to the About page where their questions will likely be answered.</w:t>
            </w:r>
          </w:p>
          <w:p w14:paraId="77491CAA" w14:textId="77777777" w:rsidR="0019246A" w:rsidRDefault="0019246A" w:rsidP="00827002">
            <w:pPr>
              <w:ind w:firstLine="0"/>
            </w:pPr>
          </w:p>
          <w:p w14:paraId="53B87E2A" w14:textId="4A1BA99B" w:rsidR="0019246A" w:rsidRPr="00112715" w:rsidRDefault="0019246A" w:rsidP="00827002">
            <w:pPr>
              <w:ind w:firstLine="0"/>
            </w:pPr>
            <w:r>
              <w:t xml:space="preserve">Additionally, there is a chat box feature where the user can directly talk to an </w:t>
            </w:r>
            <w:proofErr w:type="spellStart"/>
            <w:r>
              <w:t>AzoCyber</w:t>
            </w:r>
            <w:proofErr w:type="spellEnd"/>
            <w:r>
              <w:t xml:space="preserve"> representative</w:t>
            </w:r>
            <w:r w:rsidR="00456416">
              <w:t xml:space="preserve"> to receive the help the/she needs.</w:t>
            </w:r>
          </w:p>
        </w:tc>
      </w:tr>
    </w:tbl>
    <w:p w14:paraId="4C5D096C" w14:textId="6D49520C" w:rsidR="0021606D" w:rsidRPr="00112715" w:rsidRDefault="0021606D" w:rsidP="00827002">
      <w:pPr>
        <w:ind w:firstLine="0"/>
        <w:rPr>
          <w:b/>
          <w:bCs/>
        </w:rPr>
      </w:pPr>
    </w:p>
    <w:p w14:paraId="1E2791A6" w14:textId="77777777" w:rsidR="0021606D" w:rsidRPr="00112715" w:rsidRDefault="0021606D">
      <w:pPr>
        <w:suppressAutoHyphens w:val="0"/>
        <w:rPr>
          <w:b/>
          <w:bCs/>
        </w:rPr>
      </w:pPr>
      <w:r w:rsidRPr="00112715">
        <w:rPr>
          <w:b/>
          <w:bCs/>
        </w:rPr>
        <w:br w:type="page"/>
      </w:r>
    </w:p>
    <w:p w14:paraId="26B861B7" w14:textId="0ACDE4BA" w:rsidR="00827002" w:rsidRPr="0040355C" w:rsidRDefault="00827002" w:rsidP="00827002">
      <w:pPr>
        <w:ind w:firstLine="0"/>
        <w:rPr>
          <w:rFonts w:asciiTheme="majorHAnsi" w:hAnsiTheme="majorHAnsi" w:cstheme="majorHAnsi"/>
          <w:b/>
          <w:bCs/>
          <w:sz w:val="32"/>
          <w:szCs w:val="32"/>
        </w:rPr>
      </w:pPr>
      <w:r w:rsidRPr="0040355C">
        <w:rPr>
          <w:rFonts w:asciiTheme="majorHAnsi" w:hAnsiTheme="majorHAnsi" w:cstheme="majorHAnsi"/>
          <w:b/>
          <w:bCs/>
          <w:sz w:val="32"/>
          <w:szCs w:val="32"/>
        </w:rPr>
        <w:lastRenderedPageBreak/>
        <w:t xml:space="preserve">Appendix </w:t>
      </w:r>
      <w:r w:rsidR="005F7FCB" w:rsidRPr="0040355C">
        <w:rPr>
          <w:rFonts w:asciiTheme="majorHAnsi" w:hAnsiTheme="majorHAnsi" w:cstheme="majorHAnsi"/>
          <w:b/>
          <w:bCs/>
          <w:sz w:val="32"/>
          <w:szCs w:val="32"/>
        </w:rPr>
        <w:t xml:space="preserve">1 – Contributions </w:t>
      </w:r>
      <w:r w:rsidR="00043D60" w:rsidRPr="0040355C">
        <w:rPr>
          <w:rFonts w:asciiTheme="majorHAnsi" w:hAnsiTheme="majorHAnsi" w:cstheme="majorHAnsi"/>
          <w:b/>
          <w:bCs/>
          <w:sz w:val="32"/>
          <w:szCs w:val="32"/>
        </w:rPr>
        <w:t>of personas</w:t>
      </w:r>
    </w:p>
    <w:tbl>
      <w:tblPr>
        <w:tblStyle w:val="TableGrid"/>
        <w:tblW w:w="0" w:type="auto"/>
        <w:tblLook w:val="04A0" w:firstRow="1" w:lastRow="0" w:firstColumn="1" w:lastColumn="0" w:noHBand="0" w:noVBand="1"/>
      </w:tblPr>
      <w:tblGrid>
        <w:gridCol w:w="9350"/>
      </w:tblGrid>
      <w:tr w:rsidR="00827002" w:rsidRPr="00827002" w14:paraId="0818FBA3" w14:textId="77777777" w:rsidTr="00870046">
        <w:tc>
          <w:tcPr>
            <w:tcW w:w="9350" w:type="dxa"/>
          </w:tcPr>
          <w:p w14:paraId="0A896640" w14:textId="77777777" w:rsidR="00827002" w:rsidRDefault="00827002" w:rsidP="00870046">
            <w:pPr>
              <w:ind w:firstLine="0"/>
              <w:rPr>
                <w:b/>
                <w:bCs/>
                <w:lang w:val="fr-FR"/>
              </w:rPr>
            </w:pPr>
            <w:r w:rsidRPr="004D4376">
              <w:rPr>
                <w:b/>
                <w:bCs/>
                <w:lang w:val="fr-FR"/>
              </w:rPr>
              <w:t>YOU TO SUBMISSION #1</w:t>
            </w:r>
          </w:p>
          <w:p w14:paraId="542464A3" w14:textId="77777777" w:rsidR="00827002" w:rsidRPr="004D4376" w:rsidRDefault="00827002" w:rsidP="00870046">
            <w:pPr>
              <w:ind w:firstLine="0"/>
              <w:rPr>
                <w:b/>
                <w:bCs/>
                <w:lang w:val="fr-FR"/>
              </w:rPr>
            </w:pPr>
          </w:p>
          <w:p w14:paraId="1385D38E" w14:textId="77777777" w:rsidR="003A316C" w:rsidRPr="003A316C" w:rsidRDefault="003A316C" w:rsidP="003A316C">
            <w:pPr>
              <w:ind w:firstLine="0"/>
              <w:rPr>
                <w:lang w:val="fr-FR"/>
              </w:rPr>
            </w:pPr>
            <w:proofErr w:type="gramStart"/>
            <w:r w:rsidRPr="003A316C">
              <w:rPr>
                <w:lang w:val="fr-FR"/>
              </w:rPr>
              <w:t>Nom:</w:t>
            </w:r>
            <w:proofErr w:type="gramEnd"/>
          </w:p>
          <w:p w14:paraId="10119D7F" w14:textId="77777777" w:rsidR="003A316C" w:rsidRPr="003A316C" w:rsidRDefault="003A316C" w:rsidP="003A316C">
            <w:pPr>
              <w:ind w:firstLine="0"/>
              <w:rPr>
                <w:lang w:val="fr-FR"/>
              </w:rPr>
            </w:pPr>
            <w:r w:rsidRPr="003A316C">
              <w:rPr>
                <w:lang w:val="fr-FR"/>
              </w:rPr>
              <w:t>- Barbara</w:t>
            </w:r>
          </w:p>
          <w:p w14:paraId="0ED3B960" w14:textId="77777777" w:rsidR="003A316C" w:rsidRPr="003A316C" w:rsidRDefault="003A316C" w:rsidP="003A316C">
            <w:pPr>
              <w:ind w:firstLine="0"/>
              <w:rPr>
                <w:lang w:val="fr-FR"/>
              </w:rPr>
            </w:pPr>
          </w:p>
          <w:p w14:paraId="6B7B601B" w14:textId="77777777" w:rsidR="003A316C" w:rsidRPr="003A316C" w:rsidRDefault="003A316C" w:rsidP="003A316C">
            <w:pPr>
              <w:ind w:firstLine="0"/>
              <w:rPr>
                <w:lang w:val="fr-FR"/>
              </w:rPr>
            </w:pPr>
            <w:r w:rsidRPr="003A316C">
              <w:rPr>
                <w:lang w:val="fr-FR"/>
              </w:rPr>
              <w:t xml:space="preserve">Caractéristiques </w:t>
            </w:r>
            <w:proofErr w:type="gramStart"/>
            <w:r w:rsidRPr="003A316C">
              <w:rPr>
                <w:lang w:val="fr-FR"/>
              </w:rPr>
              <w:t>intrinsèques:</w:t>
            </w:r>
            <w:proofErr w:type="gramEnd"/>
          </w:p>
          <w:p w14:paraId="7722C98A" w14:textId="77777777" w:rsidR="003A316C" w:rsidRPr="003A316C" w:rsidRDefault="003A316C" w:rsidP="003A316C">
            <w:pPr>
              <w:ind w:firstLine="0"/>
              <w:rPr>
                <w:lang w:val="fr-FR"/>
              </w:rPr>
            </w:pPr>
            <w:r w:rsidRPr="003A316C">
              <w:rPr>
                <w:lang w:val="fr-FR"/>
              </w:rPr>
              <w:t xml:space="preserve">- Age et </w:t>
            </w:r>
            <w:proofErr w:type="gramStart"/>
            <w:r w:rsidRPr="003A316C">
              <w:rPr>
                <w:lang w:val="fr-FR"/>
              </w:rPr>
              <w:t>genre:</w:t>
            </w:r>
            <w:proofErr w:type="gramEnd"/>
            <w:r w:rsidRPr="003A316C">
              <w:rPr>
                <w:lang w:val="fr-FR"/>
              </w:rPr>
              <w:t xml:space="preserve"> 28 ans, femme</w:t>
            </w:r>
          </w:p>
          <w:p w14:paraId="0C9ABC54" w14:textId="77777777" w:rsidR="003A316C" w:rsidRPr="003A316C" w:rsidRDefault="003A316C" w:rsidP="003A316C">
            <w:pPr>
              <w:ind w:firstLine="0"/>
              <w:rPr>
                <w:lang w:val="fr-FR"/>
              </w:rPr>
            </w:pPr>
            <w:r w:rsidRPr="003A316C">
              <w:rPr>
                <w:lang w:val="fr-FR"/>
              </w:rPr>
              <w:t xml:space="preserve">- Langue, </w:t>
            </w:r>
            <w:proofErr w:type="gramStart"/>
            <w:r w:rsidRPr="003A316C">
              <w:rPr>
                <w:lang w:val="fr-FR"/>
              </w:rPr>
              <w:t>culture:</w:t>
            </w:r>
            <w:proofErr w:type="gramEnd"/>
            <w:r w:rsidRPr="003A316C">
              <w:rPr>
                <w:lang w:val="fr-FR"/>
              </w:rPr>
              <w:t xml:space="preserve"> Anglais et français, franco-ontarien</w:t>
            </w:r>
          </w:p>
          <w:p w14:paraId="2737AC79" w14:textId="77777777" w:rsidR="003A316C" w:rsidRPr="003A316C" w:rsidRDefault="003A316C" w:rsidP="003A316C">
            <w:pPr>
              <w:ind w:firstLine="0"/>
              <w:rPr>
                <w:lang w:val="fr-FR"/>
              </w:rPr>
            </w:pPr>
            <w:r w:rsidRPr="003A316C">
              <w:rPr>
                <w:lang w:val="fr-FR"/>
              </w:rPr>
              <w:t xml:space="preserve">- </w:t>
            </w:r>
            <w:proofErr w:type="gramStart"/>
            <w:r w:rsidRPr="003A316C">
              <w:rPr>
                <w:lang w:val="fr-FR"/>
              </w:rPr>
              <w:t>Éducation:</w:t>
            </w:r>
            <w:proofErr w:type="gramEnd"/>
            <w:r w:rsidRPr="003A316C">
              <w:rPr>
                <w:lang w:val="fr-FR"/>
              </w:rPr>
              <w:t xml:space="preserve"> </w:t>
            </w:r>
            <w:proofErr w:type="spellStart"/>
            <w:r w:rsidRPr="003A316C">
              <w:rPr>
                <w:lang w:val="fr-FR"/>
              </w:rPr>
              <w:t>Bacc</w:t>
            </w:r>
            <w:proofErr w:type="spellEnd"/>
            <w:r w:rsidRPr="003A316C">
              <w:rPr>
                <w:lang w:val="fr-FR"/>
              </w:rPr>
              <w:t xml:space="preserve"> universitaire en archéologie</w:t>
            </w:r>
          </w:p>
          <w:p w14:paraId="1DE05C26" w14:textId="77777777" w:rsidR="003A316C" w:rsidRPr="003A316C" w:rsidRDefault="003A316C" w:rsidP="003A316C">
            <w:pPr>
              <w:ind w:firstLine="0"/>
              <w:rPr>
                <w:lang w:val="fr-FR"/>
              </w:rPr>
            </w:pPr>
          </w:p>
          <w:p w14:paraId="433BEE81" w14:textId="77777777" w:rsidR="003A316C" w:rsidRPr="003A316C" w:rsidRDefault="003A316C" w:rsidP="003A316C">
            <w:pPr>
              <w:ind w:firstLine="0"/>
              <w:rPr>
                <w:lang w:val="fr-FR"/>
              </w:rPr>
            </w:pPr>
            <w:proofErr w:type="gramStart"/>
            <w:r w:rsidRPr="003A316C">
              <w:rPr>
                <w:lang w:val="fr-FR"/>
              </w:rPr>
              <w:t>Relation:</w:t>
            </w:r>
            <w:proofErr w:type="gramEnd"/>
          </w:p>
          <w:p w14:paraId="6D399663" w14:textId="77777777" w:rsidR="003A316C" w:rsidRPr="003A316C" w:rsidRDefault="003A316C" w:rsidP="003A316C">
            <w:pPr>
              <w:ind w:firstLine="0"/>
              <w:rPr>
                <w:lang w:val="fr-FR"/>
              </w:rPr>
            </w:pPr>
            <w:r w:rsidRPr="003A316C">
              <w:rPr>
                <w:lang w:val="fr-FR"/>
              </w:rPr>
              <w:t>- Elle est collectionneuse et elle utilise Internet pour rechercher les emplacements exacts (derniers connus) des artefacts afin qu'elle puisse se rendre à cet endroit pour les acheter aux propriétaires actuels.</w:t>
            </w:r>
          </w:p>
          <w:p w14:paraId="554B57C3" w14:textId="77777777" w:rsidR="003A316C" w:rsidRPr="003A316C" w:rsidRDefault="003A316C" w:rsidP="003A316C">
            <w:pPr>
              <w:ind w:firstLine="0"/>
              <w:rPr>
                <w:lang w:val="fr-FR"/>
              </w:rPr>
            </w:pPr>
            <w:r w:rsidRPr="003A316C">
              <w:rPr>
                <w:lang w:val="fr-FR"/>
              </w:rPr>
              <w:t>- Elle utilise son téléphone pour se rendre à des endroits via les coordonnées GPS</w:t>
            </w:r>
          </w:p>
          <w:p w14:paraId="4672C129" w14:textId="77777777" w:rsidR="003A316C" w:rsidRPr="003A316C" w:rsidRDefault="003A316C" w:rsidP="003A316C">
            <w:pPr>
              <w:ind w:firstLine="0"/>
              <w:rPr>
                <w:lang w:val="fr-FR"/>
              </w:rPr>
            </w:pPr>
          </w:p>
          <w:p w14:paraId="3B691C42" w14:textId="77777777" w:rsidR="003A316C" w:rsidRPr="003A316C" w:rsidRDefault="003A316C" w:rsidP="003A316C">
            <w:pPr>
              <w:ind w:firstLine="0"/>
              <w:rPr>
                <w:lang w:val="fr-FR"/>
              </w:rPr>
            </w:pPr>
            <w:r w:rsidRPr="003A316C">
              <w:rPr>
                <w:lang w:val="fr-FR"/>
              </w:rPr>
              <w:t xml:space="preserve">Objectif qui n'est pas </w:t>
            </w:r>
            <w:proofErr w:type="gramStart"/>
            <w:r w:rsidRPr="003A316C">
              <w:rPr>
                <w:lang w:val="fr-FR"/>
              </w:rPr>
              <w:t>atteint:</w:t>
            </w:r>
            <w:proofErr w:type="gramEnd"/>
          </w:p>
          <w:p w14:paraId="4A6DEC10" w14:textId="77777777" w:rsidR="003A316C" w:rsidRPr="003A316C" w:rsidRDefault="003A316C" w:rsidP="003A316C">
            <w:pPr>
              <w:ind w:firstLine="0"/>
              <w:rPr>
                <w:lang w:val="fr-FR"/>
              </w:rPr>
            </w:pPr>
            <w:r w:rsidRPr="003A316C">
              <w:rPr>
                <w:lang w:val="fr-FR"/>
              </w:rPr>
              <w:t>- Barbara est une collectionneuse. Elle aimerait connaître les derniers emplacements connus et précédemment connus de chaque artefact à des fins de recherche et de collecte. Par exemple, elle peut voir un artefact et voir son emplacement (ex. : dernier connu, actuellement connu (vérifié), inconnu).</w:t>
            </w:r>
          </w:p>
          <w:p w14:paraId="760604B7" w14:textId="77777777" w:rsidR="003A316C" w:rsidRPr="003A316C" w:rsidRDefault="003A316C" w:rsidP="003A316C">
            <w:pPr>
              <w:ind w:firstLine="0"/>
              <w:rPr>
                <w:lang w:val="fr-FR"/>
              </w:rPr>
            </w:pPr>
            <w:r w:rsidRPr="003A316C">
              <w:rPr>
                <w:lang w:val="fr-FR"/>
              </w:rPr>
              <w:t>- Elle aimerait également connaître la liste de tous les endroits où ces artefacts ont été dans le passé.</w:t>
            </w:r>
          </w:p>
          <w:p w14:paraId="04533B5C" w14:textId="5FEFD7B1" w:rsidR="00827002" w:rsidRPr="004D4376" w:rsidRDefault="003A316C" w:rsidP="003A316C">
            <w:pPr>
              <w:ind w:firstLine="0"/>
              <w:rPr>
                <w:lang w:val="fr-FR"/>
              </w:rPr>
            </w:pPr>
            <w:r w:rsidRPr="003A316C">
              <w:rPr>
                <w:lang w:val="fr-FR"/>
              </w:rPr>
              <w:t>- Lorsque Barbara va sur le site Web, elle voit 500 résultats d'artefacts pour l'Europe. Elle souhaite affiner les résultats à l'aide d'une liste de critères (lieu précis, âge de l'artefact, lieu d'origine...) ou d'une barre de recherche. Cela utiliserait le processus 5 - Analyser les résultats</w:t>
            </w:r>
          </w:p>
        </w:tc>
      </w:tr>
      <w:tr w:rsidR="00827002" w:rsidRPr="00827002" w14:paraId="03128C28" w14:textId="77777777" w:rsidTr="00870046">
        <w:tc>
          <w:tcPr>
            <w:tcW w:w="9350" w:type="dxa"/>
          </w:tcPr>
          <w:p w14:paraId="417A4D11" w14:textId="77777777" w:rsidR="00827002" w:rsidRPr="00A368CE" w:rsidRDefault="00827002" w:rsidP="00870046">
            <w:pPr>
              <w:ind w:firstLine="0"/>
              <w:rPr>
                <w:b/>
                <w:bCs/>
              </w:rPr>
            </w:pPr>
            <w:r w:rsidRPr="00A368CE">
              <w:rPr>
                <w:b/>
                <w:bCs/>
              </w:rPr>
              <w:t>YOU TO SUBMISSION #2</w:t>
            </w:r>
          </w:p>
          <w:p w14:paraId="0BEB6F81" w14:textId="77777777" w:rsidR="00827002" w:rsidRPr="00A368CE" w:rsidRDefault="00827002" w:rsidP="00870046">
            <w:pPr>
              <w:ind w:firstLine="0"/>
            </w:pPr>
          </w:p>
          <w:p w14:paraId="5CE1F892" w14:textId="77777777" w:rsidR="00FC5E42" w:rsidRPr="00FC5E42" w:rsidRDefault="00FC5E42" w:rsidP="00FC5E42">
            <w:pPr>
              <w:ind w:firstLine="0"/>
              <w:rPr>
                <w:lang w:val="fr-FR"/>
              </w:rPr>
            </w:pPr>
            <w:proofErr w:type="gramStart"/>
            <w:r w:rsidRPr="00FC5E42">
              <w:rPr>
                <w:lang w:val="fr-FR"/>
              </w:rPr>
              <w:t>Nom:</w:t>
            </w:r>
            <w:proofErr w:type="gramEnd"/>
          </w:p>
          <w:p w14:paraId="6409F2A5" w14:textId="77777777" w:rsidR="00FC5E42" w:rsidRPr="00FC5E42" w:rsidRDefault="00FC5E42" w:rsidP="00FC5E42">
            <w:pPr>
              <w:ind w:firstLine="0"/>
              <w:rPr>
                <w:lang w:val="fr-FR"/>
              </w:rPr>
            </w:pPr>
            <w:r w:rsidRPr="00FC5E42">
              <w:rPr>
                <w:lang w:val="fr-FR"/>
              </w:rPr>
              <w:t>- Jean-Luc</w:t>
            </w:r>
          </w:p>
          <w:p w14:paraId="6CAE9C93" w14:textId="77777777" w:rsidR="00FC5E42" w:rsidRPr="00FC5E42" w:rsidRDefault="00FC5E42" w:rsidP="00FC5E42">
            <w:pPr>
              <w:ind w:firstLine="0"/>
              <w:rPr>
                <w:lang w:val="fr-FR"/>
              </w:rPr>
            </w:pPr>
          </w:p>
          <w:p w14:paraId="01B99E2E" w14:textId="77777777" w:rsidR="00FC5E42" w:rsidRPr="00FC5E42" w:rsidRDefault="00FC5E42" w:rsidP="00FC5E42">
            <w:pPr>
              <w:ind w:firstLine="0"/>
              <w:rPr>
                <w:lang w:val="fr-FR"/>
              </w:rPr>
            </w:pPr>
            <w:proofErr w:type="gramStart"/>
            <w:r w:rsidRPr="00FC5E42">
              <w:rPr>
                <w:lang w:val="fr-FR"/>
              </w:rPr>
              <w:t>Caractéristiques:</w:t>
            </w:r>
            <w:proofErr w:type="gramEnd"/>
          </w:p>
          <w:p w14:paraId="48F5F80B" w14:textId="77777777" w:rsidR="00FC5E42" w:rsidRPr="00FC5E42" w:rsidRDefault="00FC5E42" w:rsidP="00FC5E42">
            <w:pPr>
              <w:ind w:firstLine="0"/>
              <w:rPr>
                <w:lang w:val="fr-FR"/>
              </w:rPr>
            </w:pPr>
            <w:r w:rsidRPr="00FC5E42">
              <w:rPr>
                <w:lang w:val="fr-FR"/>
              </w:rPr>
              <w:t xml:space="preserve">- Age et </w:t>
            </w:r>
            <w:proofErr w:type="gramStart"/>
            <w:r w:rsidRPr="00FC5E42">
              <w:rPr>
                <w:lang w:val="fr-FR"/>
              </w:rPr>
              <w:t>genre:</w:t>
            </w:r>
            <w:proofErr w:type="gramEnd"/>
            <w:r w:rsidRPr="00FC5E42">
              <w:rPr>
                <w:lang w:val="fr-FR"/>
              </w:rPr>
              <w:t xml:space="preserve"> 20 ans, homme</w:t>
            </w:r>
          </w:p>
          <w:p w14:paraId="1F3993B8" w14:textId="77777777" w:rsidR="00FC5E42" w:rsidRPr="00FC5E42" w:rsidRDefault="00FC5E42" w:rsidP="00FC5E42">
            <w:pPr>
              <w:ind w:firstLine="0"/>
              <w:rPr>
                <w:lang w:val="fr-FR"/>
              </w:rPr>
            </w:pPr>
            <w:r w:rsidRPr="00FC5E42">
              <w:rPr>
                <w:lang w:val="fr-FR"/>
              </w:rPr>
              <w:t xml:space="preserve">- Langue, </w:t>
            </w:r>
            <w:proofErr w:type="gramStart"/>
            <w:r w:rsidRPr="00FC5E42">
              <w:rPr>
                <w:lang w:val="fr-FR"/>
              </w:rPr>
              <w:t>culture:</w:t>
            </w:r>
            <w:proofErr w:type="gramEnd"/>
            <w:r w:rsidRPr="00FC5E42">
              <w:rPr>
                <w:lang w:val="fr-FR"/>
              </w:rPr>
              <w:t xml:space="preserve"> Anglais et français, franco-ontarien</w:t>
            </w:r>
          </w:p>
          <w:p w14:paraId="7EE4BC87" w14:textId="77777777" w:rsidR="00FC5E42" w:rsidRPr="00FC5E42" w:rsidRDefault="00FC5E42" w:rsidP="00FC5E42">
            <w:pPr>
              <w:ind w:firstLine="0"/>
              <w:rPr>
                <w:lang w:val="fr-FR"/>
              </w:rPr>
            </w:pPr>
            <w:r w:rsidRPr="00FC5E42">
              <w:rPr>
                <w:lang w:val="fr-FR"/>
              </w:rPr>
              <w:t xml:space="preserve">- </w:t>
            </w:r>
            <w:proofErr w:type="gramStart"/>
            <w:r w:rsidRPr="00FC5E42">
              <w:rPr>
                <w:lang w:val="fr-FR"/>
              </w:rPr>
              <w:t>Éducation:</w:t>
            </w:r>
            <w:proofErr w:type="gramEnd"/>
            <w:r w:rsidRPr="00FC5E42">
              <w:rPr>
                <w:lang w:val="fr-FR"/>
              </w:rPr>
              <w:t xml:space="preserve"> Actuellement un étudiant en </w:t>
            </w:r>
            <w:proofErr w:type="spellStart"/>
            <w:r w:rsidRPr="00FC5E42">
              <w:rPr>
                <w:lang w:val="fr-FR"/>
              </w:rPr>
              <w:t>bacc</w:t>
            </w:r>
            <w:proofErr w:type="spellEnd"/>
            <w:r w:rsidRPr="00FC5E42">
              <w:rPr>
                <w:lang w:val="fr-FR"/>
              </w:rPr>
              <w:t xml:space="preserve"> en informatique à l'université d'Ottawa.</w:t>
            </w:r>
          </w:p>
          <w:p w14:paraId="28217A36" w14:textId="77777777" w:rsidR="00FC5E42" w:rsidRPr="00FC5E42" w:rsidRDefault="00FC5E42" w:rsidP="00FC5E42">
            <w:pPr>
              <w:ind w:firstLine="0"/>
              <w:rPr>
                <w:lang w:val="fr-FR"/>
              </w:rPr>
            </w:pPr>
            <w:r w:rsidRPr="00FC5E42">
              <w:rPr>
                <w:lang w:val="fr-FR"/>
              </w:rPr>
              <w:t xml:space="preserve">- Limites physiques ou </w:t>
            </w:r>
            <w:proofErr w:type="gramStart"/>
            <w:r w:rsidRPr="00FC5E42">
              <w:rPr>
                <w:lang w:val="fr-FR"/>
              </w:rPr>
              <w:t>handicap:</w:t>
            </w:r>
            <w:proofErr w:type="gramEnd"/>
            <w:r w:rsidRPr="00FC5E42">
              <w:rPr>
                <w:lang w:val="fr-FR"/>
              </w:rPr>
              <w:t xml:space="preserve"> Aucune</w:t>
            </w:r>
          </w:p>
          <w:p w14:paraId="275A2423" w14:textId="77777777" w:rsidR="00FC5E42" w:rsidRPr="00FC5E42" w:rsidRDefault="00FC5E42" w:rsidP="00FC5E42">
            <w:pPr>
              <w:ind w:firstLine="0"/>
              <w:rPr>
                <w:lang w:val="fr-FR"/>
              </w:rPr>
            </w:pPr>
          </w:p>
          <w:p w14:paraId="4829273C" w14:textId="77777777" w:rsidR="00FC5E42" w:rsidRPr="00FC5E42" w:rsidRDefault="00FC5E42" w:rsidP="00FC5E42">
            <w:pPr>
              <w:ind w:firstLine="0"/>
              <w:rPr>
                <w:lang w:val="fr-FR"/>
              </w:rPr>
            </w:pPr>
            <w:proofErr w:type="gramStart"/>
            <w:r w:rsidRPr="00FC5E42">
              <w:rPr>
                <w:lang w:val="fr-FR"/>
              </w:rPr>
              <w:t>Relation:</w:t>
            </w:r>
            <w:proofErr w:type="gramEnd"/>
          </w:p>
          <w:p w14:paraId="6DD2FE70" w14:textId="77777777" w:rsidR="00FC5E42" w:rsidRPr="00FC5E42" w:rsidRDefault="00FC5E42" w:rsidP="00FC5E42">
            <w:pPr>
              <w:ind w:firstLine="0"/>
              <w:rPr>
                <w:lang w:val="fr-FR"/>
              </w:rPr>
            </w:pPr>
            <w:r w:rsidRPr="00FC5E42">
              <w:rPr>
                <w:lang w:val="fr-FR"/>
              </w:rPr>
              <w:t>- Il utilise son ordinateur pour programmer des applications et pour jouer à des jeux vidéo</w:t>
            </w:r>
          </w:p>
          <w:p w14:paraId="52780021" w14:textId="77777777" w:rsidR="00FC5E42" w:rsidRPr="00FC5E42" w:rsidRDefault="00FC5E42" w:rsidP="00FC5E42">
            <w:pPr>
              <w:ind w:firstLine="0"/>
              <w:rPr>
                <w:lang w:val="fr-FR"/>
              </w:rPr>
            </w:pPr>
            <w:r w:rsidRPr="00FC5E42">
              <w:rPr>
                <w:lang w:val="fr-FR"/>
              </w:rPr>
              <w:t>- Il est toujours à la recherche de coupons car il est étudiant et n'a pas beaucoup d'argent</w:t>
            </w:r>
          </w:p>
          <w:p w14:paraId="60A9CC20" w14:textId="77777777" w:rsidR="00FC5E42" w:rsidRPr="00FC5E42" w:rsidRDefault="00FC5E42" w:rsidP="00FC5E42">
            <w:pPr>
              <w:ind w:firstLine="0"/>
              <w:rPr>
                <w:lang w:val="fr-FR"/>
              </w:rPr>
            </w:pPr>
          </w:p>
          <w:p w14:paraId="6D08D52B" w14:textId="77777777" w:rsidR="00FC5E42" w:rsidRPr="00FC5E42" w:rsidRDefault="00FC5E42" w:rsidP="00FC5E42">
            <w:pPr>
              <w:ind w:firstLine="0"/>
              <w:rPr>
                <w:lang w:val="fr-FR"/>
              </w:rPr>
            </w:pPr>
            <w:r w:rsidRPr="00FC5E42">
              <w:rPr>
                <w:lang w:val="fr-FR"/>
              </w:rPr>
              <w:t xml:space="preserve">Objectif qui n'est pas </w:t>
            </w:r>
            <w:proofErr w:type="gramStart"/>
            <w:r w:rsidRPr="00FC5E42">
              <w:rPr>
                <w:lang w:val="fr-FR"/>
              </w:rPr>
              <w:t>atteint:</w:t>
            </w:r>
            <w:proofErr w:type="gramEnd"/>
          </w:p>
          <w:p w14:paraId="06E6C1E5" w14:textId="77777777" w:rsidR="00FC5E42" w:rsidRPr="00FC5E42" w:rsidRDefault="00FC5E42" w:rsidP="00FC5E42">
            <w:pPr>
              <w:ind w:firstLine="0"/>
              <w:rPr>
                <w:lang w:val="fr-FR"/>
              </w:rPr>
            </w:pPr>
            <w:r w:rsidRPr="00FC5E42">
              <w:rPr>
                <w:lang w:val="fr-FR"/>
              </w:rPr>
              <w:t xml:space="preserve">- Il veut jouer au tennis un semestre à la fois - donc il veut réserver un terrain à </w:t>
            </w:r>
            <w:proofErr w:type="spellStart"/>
            <w:r w:rsidRPr="00FC5E42">
              <w:rPr>
                <w:lang w:val="fr-FR"/>
              </w:rPr>
              <w:t>longterms</w:t>
            </w:r>
            <w:proofErr w:type="spellEnd"/>
            <w:r w:rsidRPr="00FC5E42">
              <w:rPr>
                <w:lang w:val="fr-FR"/>
              </w:rPr>
              <w:t xml:space="preserve">. Donc, je pense qu'il faut avoir une page qui montre tous les taux de chaque réservation. Ce </w:t>
            </w:r>
            <w:r w:rsidRPr="00FC5E42">
              <w:rPr>
                <w:lang w:val="fr-FR"/>
              </w:rPr>
              <w:lastRenderedPageBreak/>
              <w:t xml:space="preserve">serait bon aussi s'il y </w:t>
            </w:r>
            <w:proofErr w:type="gramStart"/>
            <w:r w:rsidRPr="00FC5E42">
              <w:rPr>
                <w:lang w:val="fr-FR"/>
              </w:rPr>
              <w:t>aurait</w:t>
            </w:r>
            <w:proofErr w:type="gramEnd"/>
            <w:r w:rsidRPr="00FC5E42">
              <w:rPr>
                <w:lang w:val="fr-FR"/>
              </w:rPr>
              <w:t xml:space="preserve"> une page qui montre les différents sortes de "</w:t>
            </w:r>
            <w:proofErr w:type="spellStart"/>
            <w:r w:rsidRPr="00FC5E42">
              <w:rPr>
                <w:lang w:val="fr-FR"/>
              </w:rPr>
              <w:t>membership</w:t>
            </w:r>
            <w:proofErr w:type="spellEnd"/>
            <w:r w:rsidRPr="00FC5E42">
              <w:rPr>
                <w:lang w:val="fr-FR"/>
              </w:rPr>
              <w:t xml:space="preserve">" pour les utilisateurs qui veulent réserver le terrain pendant longtemps. Si ce n'est pas offert, une page qui dit "Les </w:t>
            </w:r>
            <w:proofErr w:type="spellStart"/>
            <w:r w:rsidRPr="00FC5E42">
              <w:rPr>
                <w:lang w:val="fr-FR"/>
              </w:rPr>
              <w:t>memberships</w:t>
            </w:r>
            <w:proofErr w:type="spellEnd"/>
            <w:r w:rsidRPr="00FC5E42">
              <w:rPr>
                <w:lang w:val="fr-FR"/>
              </w:rPr>
              <w:t xml:space="preserve"> ne sont pas offerts" serait très utile aussi</w:t>
            </w:r>
          </w:p>
          <w:p w14:paraId="5DA917A0" w14:textId="77777777" w:rsidR="00FC5E42" w:rsidRPr="00FC5E42" w:rsidRDefault="00FC5E42" w:rsidP="00FC5E42">
            <w:pPr>
              <w:ind w:firstLine="0"/>
              <w:rPr>
                <w:lang w:val="fr-FR"/>
              </w:rPr>
            </w:pPr>
            <w:r w:rsidRPr="00FC5E42">
              <w:rPr>
                <w:lang w:val="fr-FR"/>
              </w:rPr>
              <w:t>- Jean-Luc est un étudiant donc il veut savoir s'il y a un taux réduit pour les étudiants universitaires</w:t>
            </w:r>
          </w:p>
          <w:p w14:paraId="3AFC4020" w14:textId="77777777" w:rsidR="00FC5E42" w:rsidRPr="00FC5E42" w:rsidRDefault="00FC5E42" w:rsidP="00FC5E42">
            <w:pPr>
              <w:ind w:firstLine="0"/>
              <w:rPr>
                <w:lang w:val="fr-FR"/>
              </w:rPr>
            </w:pPr>
          </w:p>
          <w:p w14:paraId="7D651D8D" w14:textId="7A34CDC9" w:rsidR="00827002" w:rsidRPr="00A368CE" w:rsidRDefault="00FC5E42" w:rsidP="00FC5E42">
            <w:pPr>
              <w:ind w:firstLine="0"/>
              <w:rPr>
                <w:lang w:val="fr-FR"/>
              </w:rPr>
            </w:pPr>
            <w:r w:rsidRPr="00FC5E42">
              <w:rPr>
                <w:lang w:val="fr-FR"/>
              </w:rPr>
              <w:t>- Processus interactif - (4) Explorer convergent</w:t>
            </w:r>
            <w:r w:rsidR="00827002" w:rsidRPr="00A368CE">
              <w:rPr>
                <w:lang w:val="fr-FR"/>
              </w:rPr>
              <w:t>- Il ne réagira pas avec colère lorsque les heures ne sont pas exactes, lorsque ses rendez-vous sont en retard, mais il ne reviendra plus jamais</w:t>
            </w:r>
          </w:p>
          <w:p w14:paraId="2B2BB06C" w14:textId="77777777" w:rsidR="00827002" w:rsidRPr="00A368CE" w:rsidRDefault="00827002" w:rsidP="00870046">
            <w:pPr>
              <w:ind w:firstLine="0"/>
              <w:rPr>
                <w:lang w:val="fr-FR"/>
              </w:rPr>
            </w:pPr>
          </w:p>
          <w:p w14:paraId="461BDF00" w14:textId="77777777" w:rsidR="00827002" w:rsidRPr="00A368CE" w:rsidRDefault="00827002" w:rsidP="00870046">
            <w:pPr>
              <w:ind w:firstLine="0"/>
              <w:rPr>
                <w:lang w:val="fr-FR"/>
              </w:rPr>
            </w:pPr>
            <w:r w:rsidRPr="00A368CE">
              <w:rPr>
                <w:lang w:val="fr-FR"/>
              </w:rPr>
              <w:t xml:space="preserve">Objectif qui n'est pas </w:t>
            </w:r>
            <w:proofErr w:type="gramStart"/>
            <w:r w:rsidRPr="00A368CE">
              <w:rPr>
                <w:lang w:val="fr-FR"/>
              </w:rPr>
              <w:t>atteint:</w:t>
            </w:r>
            <w:proofErr w:type="gramEnd"/>
          </w:p>
          <w:p w14:paraId="3646CC95" w14:textId="77777777" w:rsidR="00827002" w:rsidRPr="00A368CE" w:rsidRDefault="00827002" w:rsidP="00870046">
            <w:pPr>
              <w:ind w:firstLine="0"/>
              <w:rPr>
                <w:lang w:val="fr-FR"/>
              </w:rPr>
            </w:pPr>
            <w:r w:rsidRPr="00A368CE">
              <w:rPr>
                <w:lang w:val="fr-FR"/>
              </w:rPr>
              <w:t>- Une fonctionnalité simple qui peut être ajoutée est le "temps d'achèvement estimé". Par exemple, Jean-Luc veut savoir combien de temps il lui faudra pour terminer son rendez-vous afin de pouvoir organiser son emploi du temps en fonction de son rendez-vous chez le dentiste. Ainsi, lorsque Jean-Luc réserve un service pour "Pont dentaire", une petite fenêtre contextuelle devrait indiquer "Temps estimé : 1 heure".</w:t>
            </w:r>
          </w:p>
          <w:p w14:paraId="552331D7" w14:textId="77777777" w:rsidR="00827002" w:rsidRPr="00A368CE" w:rsidRDefault="00827002" w:rsidP="00870046">
            <w:pPr>
              <w:ind w:firstLine="0"/>
              <w:rPr>
                <w:lang w:val="fr-FR"/>
              </w:rPr>
            </w:pPr>
          </w:p>
          <w:p w14:paraId="423BEA69" w14:textId="77777777" w:rsidR="00827002" w:rsidRDefault="00827002" w:rsidP="00870046">
            <w:pPr>
              <w:ind w:firstLine="0"/>
              <w:rPr>
                <w:lang w:val="fr-FR"/>
              </w:rPr>
            </w:pPr>
            <w:r w:rsidRPr="00A368CE">
              <w:rPr>
                <w:lang w:val="fr-FR"/>
              </w:rPr>
              <w:t>- Ajouter une case Avis pour que Jean-Yves laisse un avis après sa visite. Montrer que l'entreprise est à l'écoute des clients comme Jean-Yves peut le faire rester.</w:t>
            </w:r>
          </w:p>
          <w:p w14:paraId="0F9C87CD" w14:textId="77777777" w:rsidR="00827002" w:rsidRPr="004D4376" w:rsidRDefault="00827002" w:rsidP="00870046">
            <w:pPr>
              <w:ind w:firstLine="0"/>
              <w:rPr>
                <w:lang w:val="fr-FR"/>
              </w:rPr>
            </w:pPr>
          </w:p>
        </w:tc>
      </w:tr>
      <w:tr w:rsidR="00827002" w:rsidRPr="00827002" w14:paraId="2A6A3606" w14:textId="77777777" w:rsidTr="00870046">
        <w:tc>
          <w:tcPr>
            <w:tcW w:w="9350" w:type="dxa"/>
          </w:tcPr>
          <w:p w14:paraId="79979559" w14:textId="77777777" w:rsidR="00827002" w:rsidRPr="00510469" w:rsidRDefault="00827002" w:rsidP="00870046">
            <w:pPr>
              <w:ind w:firstLine="0"/>
              <w:rPr>
                <w:b/>
                <w:bCs/>
                <w:lang w:val="fr-FR"/>
              </w:rPr>
            </w:pPr>
            <w:r w:rsidRPr="00510469">
              <w:rPr>
                <w:b/>
                <w:bCs/>
                <w:lang w:val="fr-FR"/>
              </w:rPr>
              <w:lastRenderedPageBreak/>
              <w:t>YOU TO SUBMISSION #3</w:t>
            </w:r>
          </w:p>
          <w:p w14:paraId="474967BA" w14:textId="77777777" w:rsidR="00827002" w:rsidRPr="00510469" w:rsidRDefault="00827002" w:rsidP="00870046">
            <w:pPr>
              <w:ind w:firstLine="0"/>
              <w:rPr>
                <w:lang w:val="fr-FR"/>
              </w:rPr>
            </w:pPr>
          </w:p>
          <w:p w14:paraId="63851C55" w14:textId="77777777" w:rsidR="00FC5E42" w:rsidRPr="00FC5E42" w:rsidRDefault="00FC5E42" w:rsidP="00FC5E42">
            <w:pPr>
              <w:ind w:firstLine="0"/>
              <w:rPr>
                <w:lang w:val="fr-FR"/>
              </w:rPr>
            </w:pPr>
            <w:proofErr w:type="gramStart"/>
            <w:r w:rsidRPr="00FC5E42">
              <w:rPr>
                <w:lang w:val="fr-FR"/>
              </w:rPr>
              <w:t>Nom:</w:t>
            </w:r>
            <w:proofErr w:type="gramEnd"/>
          </w:p>
          <w:p w14:paraId="049CD857" w14:textId="77777777" w:rsidR="00FC5E42" w:rsidRPr="00FC5E42" w:rsidRDefault="00FC5E42" w:rsidP="00FC5E42">
            <w:pPr>
              <w:ind w:firstLine="0"/>
              <w:rPr>
                <w:lang w:val="fr-FR"/>
              </w:rPr>
            </w:pPr>
            <w:r w:rsidRPr="00FC5E42">
              <w:rPr>
                <w:lang w:val="fr-FR"/>
              </w:rPr>
              <w:t>- Sarah</w:t>
            </w:r>
          </w:p>
          <w:p w14:paraId="1024292C" w14:textId="77777777" w:rsidR="00FC5E42" w:rsidRPr="00FC5E42" w:rsidRDefault="00FC5E42" w:rsidP="00FC5E42">
            <w:pPr>
              <w:ind w:firstLine="0"/>
              <w:rPr>
                <w:lang w:val="fr-FR"/>
              </w:rPr>
            </w:pPr>
          </w:p>
          <w:p w14:paraId="564C2CDD" w14:textId="77777777" w:rsidR="00FC5E42" w:rsidRPr="00FC5E42" w:rsidRDefault="00FC5E42" w:rsidP="00FC5E42">
            <w:pPr>
              <w:ind w:firstLine="0"/>
              <w:rPr>
                <w:lang w:val="fr-FR"/>
              </w:rPr>
            </w:pPr>
            <w:proofErr w:type="gramStart"/>
            <w:r w:rsidRPr="00FC5E42">
              <w:rPr>
                <w:lang w:val="fr-FR"/>
              </w:rPr>
              <w:t>Caractéristiques:</w:t>
            </w:r>
            <w:proofErr w:type="gramEnd"/>
          </w:p>
          <w:p w14:paraId="4361F6BF" w14:textId="77777777" w:rsidR="00FC5E42" w:rsidRPr="00FC5E42" w:rsidRDefault="00FC5E42" w:rsidP="00FC5E42">
            <w:pPr>
              <w:ind w:firstLine="0"/>
              <w:rPr>
                <w:lang w:val="fr-FR"/>
              </w:rPr>
            </w:pPr>
            <w:r w:rsidRPr="00FC5E42">
              <w:rPr>
                <w:lang w:val="fr-FR"/>
              </w:rPr>
              <w:t xml:space="preserve">- Age et </w:t>
            </w:r>
            <w:proofErr w:type="gramStart"/>
            <w:r w:rsidRPr="00FC5E42">
              <w:rPr>
                <w:lang w:val="fr-FR"/>
              </w:rPr>
              <w:t>genre:</w:t>
            </w:r>
            <w:proofErr w:type="gramEnd"/>
            <w:r w:rsidRPr="00FC5E42">
              <w:rPr>
                <w:lang w:val="fr-FR"/>
              </w:rPr>
              <w:t xml:space="preserve"> 30, femme</w:t>
            </w:r>
          </w:p>
          <w:p w14:paraId="2043DCC6" w14:textId="77777777" w:rsidR="00FC5E42" w:rsidRPr="00FC5E42" w:rsidRDefault="00FC5E42" w:rsidP="00FC5E42">
            <w:pPr>
              <w:ind w:firstLine="0"/>
              <w:rPr>
                <w:lang w:val="fr-FR"/>
              </w:rPr>
            </w:pPr>
            <w:r w:rsidRPr="00FC5E42">
              <w:rPr>
                <w:lang w:val="fr-FR"/>
              </w:rPr>
              <w:t xml:space="preserve">- Langue, </w:t>
            </w:r>
            <w:proofErr w:type="gramStart"/>
            <w:r w:rsidRPr="00FC5E42">
              <w:rPr>
                <w:lang w:val="fr-FR"/>
              </w:rPr>
              <w:t>culture:</w:t>
            </w:r>
            <w:proofErr w:type="gramEnd"/>
            <w:r w:rsidRPr="00FC5E42">
              <w:rPr>
                <w:lang w:val="fr-FR"/>
              </w:rPr>
              <w:t xml:space="preserve"> Français</w:t>
            </w:r>
          </w:p>
          <w:p w14:paraId="6679542C" w14:textId="77777777" w:rsidR="00FC5E42" w:rsidRPr="00FC5E42" w:rsidRDefault="00FC5E42" w:rsidP="00FC5E42">
            <w:pPr>
              <w:ind w:firstLine="0"/>
              <w:rPr>
                <w:lang w:val="fr-FR"/>
              </w:rPr>
            </w:pPr>
            <w:r w:rsidRPr="00FC5E42">
              <w:rPr>
                <w:lang w:val="fr-FR"/>
              </w:rPr>
              <w:t xml:space="preserve">- </w:t>
            </w:r>
            <w:proofErr w:type="gramStart"/>
            <w:r w:rsidRPr="00FC5E42">
              <w:rPr>
                <w:lang w:val="fr-FR"/>
              </w:rPr>
              <w:t>Éducation:</w:t>
            </w:r>
            <w:proofErr w:type="gramEnd"/>
            <w:r w:rsidRPr="00FC5E42">
              <w:rPr>
                <w:lang w:val="fr-FR"/>
              </w:rPr>
              <w:t xml:space="preserve"> Diplôme universitaire</w:t>
            </w:r>
          </w:p>
          <w:p w14:paraId="579EF752" w14:textId="77777777" w:rsidR="00FC5E42" w:rsidRPr="00FC5E42" w:rsidRDefault="00FC5E42" w:rsidP="00FC5E42">
            <w:pPr>
              <w:ind w:firstLine="0"/>
              <w:rPr>
                <w:lang w:val="fr-FR"/>
              </w:rPr>
            </w:pPr>
            <w:r w:rsidRPr="00FC5E42">
              <w:rPr>
                <w:lang w:val="fr-FR"/>
              </w:rPr>
              <w:t xml:space="preserve">- Limites physiques ou </w:t>
            </w:r>
            <w:proofErr w:type="gramStart"/>
            <w:r w:rsidRPr="00FC5E42">
              <w:rPr>
                <w:lang w:val="fr-FR"/>
              </w:rPr>
              <w:t>handicap:</w:t>
            </w:r>
            <w:proofErr w:type="gramEnd"/>
            <w:r w:rsidRPr="00FC5E42">
              <w:rPr>
                <w:lang w:val="fr-FR"/>
              </w:rPr>
              <w:t xml:space="preserve"> Utilise un fauteuil roulant</w:t>
            </w:r>
          </w:p>
          <w:p w14:paraId="0882EEBE" w14:textId="77777777" w:rsidR="00FC5E42" w:rsidRPr="00FC5E42" w:rsidRDefault="00FC5E42" w:rsidP="00FC5E42">
            <w:pPr>
              <w:ind w:firstLine="0"/>
              <w:rPr>
                <w:lang w:val="fr-FR"/>
              </w:rPr>
            </w:pPr>
          </w:p>
          <w:p w14:paraId="220D9C5B" w14:textId="77777777" w:rsidR="00FC5E42" w:rsidRPr="00FC5E42" w:rsidRDefault="00FC5E42" w:rsidP="00FC5E42">
            <w:pPr>
              <w:ind w:firstLine="0"/>
              <w:rPr>
                <w:lang w:val="fr-FR"/>
              </w:rPr>
            </w:pPr>
            <w:proofErr w:type="gramStart"/>
            <w:r w:rsidRPr="00FC5E42">
              <w:rPr>
                <w:lang w:val="fr-FR"/>
              </w:rPr>
              <w:t>Relation:</w:t>
            </w:r>
            <w:proofErr w:type="gramEnd"/>
          </w:p>
          <w:p w14:paraId="7F3424C6" w14:textId="77777777" w:rsidR="00FC5E42" w:rsidRPr="00FC5E42" w:rsidRDefault="00FC5E42" w:rsidP="00FC5E42">
            <w:pPr>
              <w:ind w:firstLine="0"/>
              <w:rPr>
                <w:lang w:val="fr-FR"/>
              </w:rPr>
            </w:pPr>
            <w:r w:rsidRPr="00FC5E42">
              <w:rPr>
                <w:lang w:val="fr-FR"/>
              </w:rPr>
              <w:t>- Elle utilise son ordinateur pour regarder les matches de son équipe préféré</w:t>
            </w:r>
          </w:p>
          <w:p w14:paraId="0E73B858" w14:textId="77777777" w:rsidR="00FC5E42" w:rsidRPr="00FC5E42" w:rsidRDefault="00FC5E42" w:rsidP="00FC5E42">
            <w:pPr>
              <w:ind w:firstLine="0"/>
              <w:rPr>
                <w:lang w:val="fr-FR"/>
              </w:rPr>
            </w:pPr>
          </w:p>
          <w:p w14:paraId="0873B78D" w14:textId="77777777" w:rsidR="00FC5E42" w:rsidRPr="00FC5E42" w:rsidRDefault="00FC5E42" w:rsidP="00FC5E42">
            <w:pPr>
              <w:ind w:firstLine="0"/>
              <w:rPr>
                <w:lang w:val="fr-FR"/>
              </w:rPr>
            </w:pPr>
            <w:r w:rsidRPr="00FC5E42">
              <w:rPr>
                <w:lang w:val="fr-FR"/>
              </w:rPr>
              <w:t xml:space="preserve">Objectif qui n'est pas </w:t>
            </w:r>
            <w:proofErr w:type="gramStart"/>
            <w:r w:rsidRPr="00FC5E42">
              <w:rPr>
                <w:lang w:val="fr-FR"/>
              </w:rPr>
              <w:t>atteint:</w:t>
            </w:r>
            <w:proofErr w:type="gramEnd"/>
          </w:p>
          <w:p w14:paraId="1CE45F11" w14:textId="5A555CCF" w:rsidR="00827002" w:rsidRPr="00510469" w:rsidRDefault="00FC5E42" w:rsidP="00FC5E42">
            <w:pPr>
              <w:ind w:firstLine="0"/>
              <w:rPr>
                <w:lang w:val="fr-FR"/>
              </w:rPr>
            </w:pPr>
            <w:r w:rsidRPr="00FC5E42">
              <w:rPr>
                <w:lang w:val="fr-FR"/>
              </w:rPr>
              <w:t>- Sarah veut acheter un billet pour un match, mais elle utilise un fauteuil roulant donc elle veut savoir s'il y a des places accessibles disponibles au stade. Le processus qu'on peut utiliser pour atteindre cet objectif est (5) Analyser des résultats en ajoutant une option dans la page "acheter un billet".</w:t>
            </w:r>
          </w:p>
          <w:p w14:paraId="001FDAC8" w14:textId="77777777" w:rsidR="00827002" w:rsidRPr="00510469" w:rsidRDefault="00827002" w:rsidP="00870046">
            <w:pPr>
              <w:ind w:firstLine="0"/>
              <w:rPr>
                <w:lang w:val="fr-FR"/>
              </w:rPr>
            </w:pPr>
            <w:r w:rsidRPr="00510469">
              <w:rPr>
                <w:lang w:val="fr-FR"/>
              </w:rPr>
              <w:t>- Une fonctionnalité simple qui peut être ajoutée est le "temps d'achèvement estimé". Par exemple, Jean-Luc veut savoir combien de temps il lui faudra pour terminer son rendez-vous afin de pouvoir organiser son emploi du temps en fonction de son rendez-vous chez le dentiste. Ainsi, lorsque Jean-Luc réserve un service pour "coupe et dessin", une petite fenêtre contextuelle devrait indiquer "Temps estimé : 30 minutes".</w:t>
            </w:r>
          </w:p>
          <w:p w14:paraId="6118E8B2" w14:textId="77777777" w:rsidR="00827002" w:rsidRPr="00510469" w:rsidRDefault="00827002" w:rsidP="00870046">
            <w:pPr>
              <w:ind w:firstLine="0"/>
              <w:rPr>
                <w:lang w:val="fr-FR"/>
              </w:rPr>
            </w:pPr>
          </w:p>
          <w:p w14:paraId="1080708B" w14:textId="024D2E26" w:rsidR="00827002" w:rsidRPr="004D4376" w:rsidRDefault="00827002" w:rsidP="00CF52DD">
            <w:pPr>
              <w:ind w:firstLine="0"/>
              <w:rPr>
                <w:lang w:val="fr-FR"/>
              </w:rPr>
            </w:pPr>
            <w:r w:rsidRPr="00510469">
              <w:rPr>
                <w:lang w:val="fr-FR"/>
              </w:rPr>
              <w:t>- Ajoutez une page d'avis ou une page qui montre les coupes de cheveux des clients précédents afin que Jean-Pierre puisse voir rapidement si c'est le salon de coiffure pour lui.</w:t>
            </w:r>
          </w:p>
        </w:tc>
      </w:tr>
    </w:tbl>
    <w:p w14:paraId="490E5D88" w14:textId="474C3854" w:rsidR="00CF52DD" w:rsidRPr="0040355C" w:rsidRDefault="00CF52DD" w:rsidP="00CF52DD">
      <w:pPr>
        <w:ind w:firstLine="0"/>
        <w:rPr>
          <w:rFonts w:asciiTheme="majorHAnsi" w:hAnsiTheme="majorHAnsi" w:cstheme="majorHAnsi"/>
          <w:b/>
          <w:bCs/>
          <w:sz w:val="32"/>
          <w:szCs w:val="32"/>
        </w:rPr>
      </w:pPr>
      <w:r w:rsidRPr="0040355C">
        <w:rPr>
          <w:rFonts w:asciiTheme="majorHAnsi" w:hAnsiTheme="majorHAnsi" w:cstheme="majorHAnsi"/>
          <w:b/>
          <w:bCs/>
          <w:sz w:val="32"/>
          <w:szCs w:val="32"/>
        </w:rPr>
        <w:lastRenderedPageBreak/>
        <w:t xml:space="preserve">Appendix </w:t>
      </w:r>
      <w:r w:rsidRPr="0040355C">
        <w:rPr>
          <w:rFonts w:asciiTheme="majorHAnsi" w:hAnsiTheme="majorHAnsi" w:cstheme="majorHAnsi"/>
          <w:b/>
          <w:bCs/>
          <w:sz w:val="32"/>
          <w:szCs w:val="32"/>
        </w:rPr>
        <w:t>2 – Heuristic Assessments</w:t>
      </w:r>
    </w:p>
    <w:tbl>
      <w:tblPr>
        <w:tblStyle w:val="TableGrid"/>
        <w:tblW w:w="0" w:type="auto"/>
        <w:tblLook w:val="04A0" w:firstRow="1" w:lastRow="0" w:firstColumn="1" w:lastColumn="0" w:noHBand="0" w:noVBand="1"/>
      </w:tblPr>
      <w:tblGrid>
        <w:gridCol w:w="9350"/>
      </w:tblGrid>
      <w:tr w:rsidR="00CF52DD" w:rsidRPr="00827002" w14:paraId="24274EDD" w14:textId="77777777" w:rsidTr="00870046">
        <w:tc>
          <w:tcPr>
            <w:tcW w:w="9350" w:type="dxa"/>
          </w:tcPr>
          <w:p w14:paraId="47271840" w14:textId="77777777" w:rsidR="00CF52DD" w:rsidRDefault="00CF52DD" w:rsidP="00870046">
            <w:pPr>
              <w:ind w:firstLine="0"/>
              <w:rPr>
                <w:b/>
                <w:bCs/>
                <w:lang w:val="fr-FR"/>
              </w:rPr>
            </w:pPr>
            <w:r w:rsidRPr="004D4376">
              <w:rPr>
                <w:b/>
                <w:bCs/>
                <w:lang w:val="fr-FR"/>
              </w:rPr>
              <w:t>YOU TO SUBMISSION #1</w:t>
            </w:r>
          </w:p>
          <w:p w14:paraId="41DA3407" w14:textId="77777777" w:rsidR="00CF52DD" w:rsidRPr="004D4376" w:rsidRDefault="00CF52DD" w:rsidP="00870046">
            <w:pPr>
              <w:ind w:firstLine="0"/>
              <w:rPr>
                <w:b/>
                <w:bCs/>
                <w:lang w:val="fr-FR"/>
              </w:rPr>
            </w:pPr>
          </w:p>
          <w:p w14:paraId="14735FE4" w14:textId="77777777" w:rsidR="005452D9" w:rsidRPr="005452D9" w:rsidRDefault="005452D9" w:rsidP="005452D9">
            <w:pPr>
              <w:ind w:firstLine="0"/>
              <w:rPr>
                <w:i/>
                <w:iCs/>
                <w:lang w:val="fr-FR"/>
              </w:rPr>
            </w:pPr>
            <w:r w:rsidRPr="005452D9">
              <w:rPr>
                <w:i/>
                <w:iCs/>
                <w:lang w:val="fr-FR"/>
              </w:rPr>
              <w:t>Heuristique 1 - Cohérence</w:t>
            </w:r>
          </w:p>
          <w:p w14:paraId="293270AA" w14:textId="77777777" w:rsidR="005452D9" w:rsidRPr="005452D9" w:rsidRDefault="005452D9" w:rsidP="005452D9">
            <w:pPr>
              <w:ind w:firstLine="0"/>
              <w:rPr>
                <w:lang w:val="fr-FR"/>
              </w:rPr>
            </w:pPr>
          </w:p>
          <w:p w14:paraId="0F190480" w14:textId="77777777" w:rsidR="005452D9" w:rsidRPr="005452D9" w:rsidRDefault="005452D9" w:rsidP="005452D9">
            <w:pPr>
              <w:ind w:firstLine="0"/>
              <w:rPr>
                <w:lang w:val="fr-FR"/>
              </w:rPr>
            </w:pPr>
            <w:r w:rsidRPr="005452D9">
              <w:rPr>
                <w:lang w:val="fr-FR"/>
              </w:rPr>
              <w:t>YOU TO SUBMISSION #1</w:t>
            </w:r>
          </w:p>
          <w:p w14:paraId="4DCE54B4" w14:textId="77777777" w:rsidR="005452D9" w:rsidRPr="005452D9" w:rsidRDefault="005452D9" w:rsidP="005452D9">
            <w:pPr>
              <w:ind w:firstLine="0"/>
              <w:rPr>
                <w:lang w:val="fr-FR"/>
              </w:rPr>
            </w:pPr>
          </w:p>
          <w:p w14:paraId="32373FD1" w14:textId="7F944BB0" w:rsidR="005452D9" w:rsidRPr="005452D9" w:rsidRDefault="005452D9" w:rsidP="005452D9">
            <w:pPr>
              <w:ind w:firstLine="0"/>
              <w:rPr>
                <w:lang w:val="fr-FR"/>
              </w:rPr>
            </w:pPr>
            <w:r w:rsidRPr="005452D9">
              <w:rPr>
                <w:lang w:val="fr-FR"/>
              </w:rPr>
              <w:t>Il est difficile d'évaluer la cohérence du site web puisqu'il n'a qu'une seule page pour le moment - je ne peux donc pas donner de commentaires positifs ou constructifs. Cependant, je peux voir que la police est blanche, le fond est blanc - donc, ils sont cohérents en termes de couleur. De même, les cartes représentant les maillots en bas de page sont cohérentes en termes de dimensions car elles utilisent un style "grille".</w:t>
            </w:r>
          </w:p>
          <w:p w14:paraId="4055E88E" w14:textId="77777777" w:rsidR="005452D9" w:rsidRPr="005452D9" w:rsidRDefault="005452D9" w:rsidP="00ED421A">
            <w:pPr>
              <w:ind w:firstLine="0"/>
              <w:rPr>
                <w:lang w:val="fr-FR"/>
              </w:rPr>
            </w:pPr>
          </w:p>
          <w:p w14:paraId="4520E0C3" w14:textId="0C980DCB" w:rsidR="00ED421A" w:rsidRPr="00ED421A" w:rsidRDefault="00ED421A" w:rsidP="00ED421A">
            <w:pPr>
              <w:ind w:firstLine="0"/>
              <w:rPr>
                <w:i/>
                <w:iCs/>
                <w:lang w:val="fr-FR"/>
              </w:rPr>
            </w:pPr>
            <w:r w:rsidRPr="00ED421A">
              <w:rPr>
                <w:i/>
                <w:iCs/>
                <w:lang w:val="fr-FR"/>
              </w:rPr>
              <w:t>Heuristique 2 - Langage familier et métaphores</w:t>
            </w:r>
          </w:p>
          <w:p w14:paraId="195B7BAC" w14:textId="77777777" w:rsidR="00ED421A" w:rsidRPr="00ED421A" w:rsidRDefault="00ED421A" w:rsidP="00ED421A">
            <w:pPr>
              <w:ind w:firstLine="0"/>
              <w:rPr>
                <w:lang w:val="fr-FR"/>
              </w:rPr>
            </w:pPr>
          </w:p>
          <w:p w14:paraId="65A43F5D" w14:textId="77777777" w:rsidR="00ED421A" w:rsidRPr="00ED421A" w:rsidRDefault="00ED421A" w:rsidP="00ED421A">
            <w:pPr>
              <w:ind w:firstLine="0"/>
              <w:rPr>
                <w:lang w:val="fr-FR"/>
              </w:rPr>
            </w:pPr>
            <w:r w:rsidRPr="00ED421A">
              <w:rPr>
                <w:lang w:val="fr-FR"/>
              </w:rPr>
              <w:t>YOU TO SUBMISSION #1</w:t>
            </w:r>
          </w:p>
          <w:p w14:paraId="691FB05E" w14:textId="77777777" w:rsidR="00ED421A" w:rsidRPr="00ED421A" w:rsidRDefault="00ED421A" w:rsidP="00ED421A">
            <w:pPr>
              <w:ind w:firstLine="0"/>
              <w:rPr>
                <w:lang w:val="fr-FR"/>
              </w:rPr>
            </w:pPr>
          </w:p>
          <w:p w14:paraId="7FBE0154" w14:textId="77777777" w:rsidR="00ED421A" w:rsidRPr="00ED421A" w:rsidRDefault="00ED421A" w:rsidP="00ED421A">
            <w:pPr>
              <w:ind w:firstLine="0"/>
              <w:rPr>
                <w:lang w:val="fr-FR"/>
              </w:rPr>
            </w:pPr>
            <w:r w:rsidRPr="00ED421A">
              <w:t xml:space="preserve">La mention "CHECK OUT OUR SUMMER SALE!!" </w:t>
            </w:r>
            <w:r w:rsidRPr="00ED421A">
              <w:rPr>
                <w:lang w:val="fr-FR"/>
              </w:rPr>
              <w:t>en majuscules donne à l'utilisateur un sentiment d'excitation et donne un ton accueillant au site web - cependant, elle ne semble pas professionnelle. Si l'objectif du concepteur était de donner à ce site Web un aspect "familier" plutôt que "professionnel", alors il a fait un excellent travail.</w:t>
            </w:r>
          </w:p>
          <w:p w14:paraId="3745E508" w14:textId="77777777" w:rsidR="00ED421A" w:rsidRPr="00ED421A" w:rsidRDefault="00ED421A" w:rsidP="00ED421A">
            <w:pPr>
              <w:ind w:firstLine="0"/>
              <w:rPr>
                <w:lang w:val="fr-FR"/>
              </w:rPr>
            </w:pPr>
          </w:p>
          <w:p w14:paraId="7973C057" w14:textId="77777777" w:rsidR="00CF52DD" w:rsidRDefault="00ED421A" w:rsidP="00ED421A">
            <w:pPr>
              <w:ind w:firstLine="0"/>
              <w:rPr>
                <w:lang w:val="fr-FR"/>
              </w:rPr>
            </w:pPr>
            <w:r w:rsidRPr="00ED421A">
              <w:rPr>
                <w:lang w:val="fr-FR"/>
              </w:rPr>
              <w:t>En ce qui concerne les icônes et les styles de phrases, il n'y en a pas assez pour que je puisse faire des commentaires sur ces aspects.</w:t>
            </w:r>
          </w:p>
          <w:p w14:paraId="4A290EBD" w14:textId="68A6BBCB" w:rsidR="00ED421A" w:rsidRPr="004D4376" w:rsidRDefault="00ED421A" w:rsidP="00ED421A">
            <w:pPr>
              <w:ind w:firstLine="0"/>
              <w:rPr>
                <w:lang w:val="fr-FR"/>
              </w:rPr>
            </w:pPr>
          </w:p>
        </w:tc>
      </w:tr>
      <w:tr w:rsidR="00CF52DD" w:rsidRPr="00827002" w14:paraId="5630BE5F" w14:textId="77777777" w:rsidTr="00870046">
        <w:tc>
          <w:tcPr>
            <w:tcW w:w="9350" w:type="dxa"/>
          </w:tcPr>
          <w:p w14:paraId="130944D6" w14:textId="77777777" w:rsidR="00CF52DD" w:rsidRPr="00CF52DD" w:rsidRDefault="00CF52DD" w:rsidP="00870046">
            <w:pPr>
              <w:ind w:firstLine="0"/>
              <w:rPr>
                <w:b/>
                <w:bCs/>
                <w:lang w:val="fr-FR"/>
              </w:rPr>
            </w:pPr>
            <w:r w:rsidRPr="00CF52DD">
              <w:rPr>
                <w:b/>
                <w:bCs/>
                <w:lang w:val="fr-FR"/>
              </w:rPr>
              <w:t>YOU TO SUBMISSION #2</w:t>
            </w:r>
          </w:p>
          <w:p w14:paraId="65A28355" w14:textId="77777777" w:rsidR="00CF52DD" w:rsidRPr="00CF52DD" w:rsidRDefault="00CF52DD" w:rsidP="00870046">
            <w:pPr>
              <w:ind w:firstLine="0"/>
              <w:rPr>
                <w:lang w:val="fr-FR"/>
              </w:rPr>
            </w:pPr>
          </w:p>
          <w:p w14:paraId="347EC918" w14:textId="77777777" w:rsidR="005452D9" w:rsidRPr="005452D9" w:rsidRDefault="005452D9" w:rsidP="005452D9">
            <w:pPr>
              <w:ind w:firstLine="0"/>
              <w:rPr>
                <w:i/>
                <w:iCs/>
                <w:lang w:val="fr-FR"/>
              </w:rPr>
            </w:pPr>
            <w:r w:rsidRPr="005452D9">
              <w:rPr>
                <w:i/>
                <w:iCs/>
                <w:lang w:val="fr-FR"/>
              </w:rPr>
              <w:t>Heuristique 3 - Design simple, esthétique et fonctionnel</w:t>
            </w:r>
          </w:p>
          <w:p w14:paraId="7EF56A4B" w14:textId="77777777" w:rsidR="005452D9" w:rsidRPr="005452D9" w:rsidRDefault="005452D9" w:rsidP="005452D9">
            <w:pPr>
              <w:ind w:firstLine="0"/>
              <w:rPr>
                <w:lang w:val="fr-FR"/>
              </w:rPr>
            </w:pPr>
          </w:p>
          <w:p w14:paraId="27FBB183" w14:textId="77777777" w:rsidR="005452D9" w:rsidRPr="005452D9" w:rsidRDefault="005452D9" w:rsidP="005452D9">
            <w:pPr>
              <w:ind w:firstLine="0"/>
              <w:rPr>
                <w:lang w:val="fr-FR"/>
              </w:rPr>
            </w:pPr>
            <w:r w:rsidRPr="005452D9">
              <w:rPr>
                <w:lang w:val="fr-FR"/>
              </w:rPr>
              <w:t>YOU TO SUBMISSION #2</w:t>
            </w:r>
          </w:p>
          <w:p w14:paraId="7DD5C893" w14:textId="77777777" w:rsidR="005452D9" w:rsidRPr="005452D9" w:rsidRDefault="005452D9" w:rsidP="005452D9">
            <w:pPr>
              <w:ind w:firstLine="0"/>
              <w:rPr>
                <w:lang w:val="fr-FR"/>
              </w:rPr>
            </w:pPr>
          </w:p>
          <w:p w14:paraId="0D7CB561" w14:textId="77777777" w:rsidR="005452D9" w:rsidRPr="005452D9" w:rsidRDefault="005452D9" w:rsidP="005452D9">
            <w:pPr>
              <w:ind w:firstLine="0"/>
              <w:rPr>
                <w:lang w:val="fr-FR"/>
              </w:rPr>
            </w:pPr>
            <w:r w:rsidRPr="005452D9">
              <w:rPr>
                <w:lang w:val="fr-FR"/>
              </w:rPr>
              <w:t>Le design du site est très simple. J'aime le fait qu'il n'y ait pas beaucoup de mots et qu'il ne demande pas beaucoup d'attention de la part de l'utilisateur (règle des 8 secondes de concentration). Le contenu des pages est centré et ordonné en rangées, de sorte qu'il est facile de reconnaître chaque rangée. Par exemple, les lignes "Test1", "Test2", "Test3", etc. et "Créer un article", "Titre de l'article", "Corps de l'article", etc.</w:t>
            </w:r>
          </w:p>
          <w:p w14:paraId="0446F507" w14:textId="77777777" w:rsidR="005452D9" w:rsidRPr="005452D9" w:rsidRDefault="005452D9" w:rsidP="005452D9">
            <w:pPr>
              <w:ind w:firstLine="0"/>
              <w:rPr>
                <w:lang w:val="fr-FR"/>
              </w:rPr>
            </w:pPr>
          </w:p>
          <w:p w14:paraId="07A993FD" w14:textId="6335CD7C" w:rsidR="00CF52DD" w:rsidRDefault="005452D9" w:rsidP="005452D9">
            <w:pPr>
              <w:ind w:firstLine="0"/>
              <w:rPr>
                <w:lang w:val="fr-FR"/>
              </w:rPr>
            </w:pPr>
            <w:r w:rsidRPr="005452D9">
              <w:rPr>
                <w:lang w:val="fr-FR"/>
              </w:rPr>
              <w:t>Au contraire, je pense que le site a besoin d'un peu plus de contenu. Pour l'instant, seules deux pages ont été mises en place et je ne peux pas naviguer sur le site, il est donc difficile de faire des commentaires. Je pense que c'est simplement parce que le site est incomplet. Il sera beau quand il sera terminé !</w:t>
            </w:r>
          </w:p>
          <w:p w14:paraId="2218FB98" w14:textId="3378BF20" w:rsidR="00933D01" w:rsidRDefault="00933D01" w:rsidP="005452D9">
            <w:pPr>
              <w:ind w:firstLine="0"/>
              <w:rPr>
                <w:lang w:val="fr-FR"/>
              </w:rPr>
            </w:pPr>
          </w:p>
          <w:p w14:paraId="340186BD" w14:textId="77777777" w:rsidR="00933D01" w:rsidRPr="00933D01" w:rsidRDefault="00933D01" w:rsidP="00933D01">
            <w:pPr>
              <w:ind w:firstLine="0"/>
              <w:rPr>
                <w:i/>
                <w:iCs/>
                <w:lang w:val="fr-FR"/>
              </w:rPr>
            </w:pPr>
            <w:r w:rsidRPr="00933D01">
              <w:rPr>
                <w:i/>
                <w:iCs/>
                <w:lang w:val="fr-FR"/>
              </w:rPr>
              <w:t>Heuristique 10 - Aide</w:t>
            </w:r>
          </w:p>
          <w:p w14:paraId="399AC838" w14:textId="77777777" w:rsidR="00933D01" w:rsidRPr="00933D01" w:rsidRDefault="00933D01" w:rsidP="00933D01">
            <w:pPr>
              <w:ind w:firstLine="0"/>
              <w:rPr>
                <w:lang w:val="fr-FR"/>
              </w:rPr>
            </w:pPr>
          </w:p>
          <w:p w14:paraId="01FFD1BB" w14:textId="77777777" w:rsidR="00933D01" w:rsidRPr="00933D01" w:rsidRDefault="00933D01" w:rsidP="00933D01">
            <w:pPr>
              <w:ind w:firstLine="0"/>
              <w:rPr>
                <w:lang w:val="fr-FR"/>
              </w:rPr>
            </w:pPr>
            <w:r w:rsidRPr="00933D01">
              <w:rPr>
                <w:lang w:val="fr-FR"/>
              </w:rPr>
              <w:t>YOU TO SUBMISSION #2</w:t>
            </w:r>
          </w:p>
          <w:p w14:paraId="4E1DAE0D" w14:textId="77777777" w:rsidR="00933D01" w:rsidRPr="00933D01" w:rsidRDefault="00933D01" w:rsidP="00933D01">
            <w:pPr>
              <w:ind w:firstLine="0"/>
              <w:rPr>
                <w:lang w:val="fr-FR"/>
              </w:rPr>
            </w:pPr>
          </w:p>
          <w:p w14:paraId="3A48FE59" w14:textId="63AB0EA0" w:rsidR="00933D01" w:rsidRDefault="00933D01" w:rsidP="00933D01">
            <w:pPr>
              <w:ind w:firstLine="0"/>
              <w:rPr>
                <w:lang w:val="fr-FR"/>
              </w:rPr>
            </w:pPr>
            <w:r w:rsidRPr="00933D01">
              <w:rPr>
                <w:lang w:val="fr-FR"/>
              </w:rPr>
              <w:t>Comme je l'ai mentionné dans un commentaire précédent, le site web est très simple, ce qui est idéal pour les personnes qui n'ont pas une grande capacité d'attention. Cependant, ce serait bien s'il y avait plus d'informations sur le site. De quoi s'agit-il ? À qui s'adresse-t-il ? Quel est l'objectif du site ? Ces informations peuvent être placées dans une FAQ ou une section "À propos", ce qui serait très utile pour l'utilisateur.</w:t>
            </w:r>
          </w:p>
          <w:p w14:paraId="2F0B0E4F" w14:textId="65F1C899" w:rsidR="005452D9" w:rsidRPr="004D4376" w:rsidRDefault="005452D9" w:rsidP="00D43570">
            <w:pPr>
              <w:ind w:firstLine="0"/>
              <w:rPr>
                <w:lang w:val="fr-FR"/>
              </w:rPr>
            </w:pPr>
          </w:p>
        </w:tc>
      </w:tr>
      <w:tr w:rsidR="00D43570" w:rsidRPr="00827002" w14:paraId="78C43477" w14:textId="77777777" w:rsidTr="00870046">
        <w:tc>
          <w:tcPr>
            <w:tcW w:w="9350" w:type="dxa"/>
          </w:tcPr>
          <w:p w14:paraId="485348AF" w14:textId="14337079" w:rsidR="00D43570" w:rsidRPr="00CF52DD" w:rsidRDefault="00D43570" w:rsidP="00D43570">
            <w:pPr>
              <w:ind w:firstLine="0"/>
              <w:rPr>
                <w:b/>
                <w:bCs/>
                <w:lang w:val="fr-FR"/>
              </w:rPr>
            </w:pPr>
            <w:r w:rsidRPr="00CF52DD">
              <w:rPr>
                <w:b/>
                <w:bCs/>
                <w:lang w:val="fr-FR"/>
              </w:rPr>
              <w:lastRenderedPageBreak/>
              <w:t>YOU TO SUBMISSION #</w:t>
            </w:r>
            <w:r>
              <w:rPr>
                <w:b/>
                <w:bCs/>
                <w:lang w:val="fr-FR"/>
              </w:rPr>
              <w:t>3</w:t>
            </w:r>
          </w:p>
          <w:p w14:paraId="3E18339F" w14:textId="77777777" w:rsidR="00D43570" w:rsidRPr="00933D01" w:rsidRDefault="00D43570" w:rsidP="00D43570">
            <w:pPr>
              <w:ind w:firstLine="0"/>
              <w:rPr>
                <w:lang w:val="fr-FR"/>
              </w:rPr>
            </w:pPr>
          </w:p>
          <w:p w14:paraId="00315903" w14:textId="77777777" w:rsidR="00933D01" w:rsidRPr="00B65096" w:rsidRDefault="00933D01" w:rsidP="00933D01">
            <w:pPr>
              <w:ind w:firstLine="0"/>
              <w:rPr>
                <w:i/>
                <w:iCs/>
                <w:lang w:val="fr-FR"/>
              </w:rPr>
            </w:pPr>
            <w:r w:rsidRPr="00B65096">
              <w:rPr>
                <w:i/>
                <w:iCs/>
                <w:lang w:val="fr-FR"/>
              </w:rPr>
              <w:t>Heuristique 4 - Liberté et contrôle</w:t>
            </w:r>
          </w:p>
          <w:p w14:paraId="00307966" w14:textId="77777777" w:rsidR="00933D01" w:rsidRPr="00933D01" w:rsidRDefault="00933D01" w:rsidP="00933D01">
            <w:pPr>
              <w:ind w:firstLine="0"/>
              <w:rPr>
                <w:lang w:val="fr-FR"/>
              </w:rPr>
            </w:pPr>
          </w:p>
          <w:p w14:paraId="5EADEA99" w14:textId="77777777" w:rsidR="00933D01" w:rsidRPr="00933D01" w:rsidRDefault="00933D01" w:rsidP="00933D01">
            <w:pPr>
              <w:ind w:firstLine="0"/>
              <w:rPr>
                <w:lang w:val="fr-FR"/>
              </w:rPr>
            </w:pPr>
            <w:r w:rsidRPr="00933D01">
              <w:rPr>
                <w:lang w:val="fr-FR"/>
              </w:rPr>
              <w:t>YOU TO SUBMISSION #3</w:t>
            </w:r>
          </w:p>
          <w:p w14:paraId="510DC7EC" w14:textId="77777777" w:rsidR="00933D01" w:rsidRPr="00933D01" w:rsidRDefault="00933D01" w:rsidP="00933D01">
            <w:pPr>
              <w:ind w:firstLine="0"/>
              <w:rPr>
                <w:lang w:val="fr-FR"/>
              </w:rPr>
            </w:pPr>
          </w:p>
          <w:p w14:paraId="18BB7743" w14:textId="77777777" w:rsidR="00933D01" w:rsidRPr="00933D01" w:rsidRDefault="00933D01" w:rsidP="00933D01">
            <w:pPr>
              <w:ind w:firstLine="0"/>
              <w:rPr>
                <w:lang w:val="fr-FR"/>
              </w:rPr>
            </w:pPr>
            <w:r w:rsidRPr="00933D01">
              <w:rPr>
                <w:lang w:val="fr-FR"/>
              </w:rPr>
              <w:t>Il est facile de naviguer sur le site. Le site ne comporte qu'une seule page, ce qui m'évite d'avoir à revenir en arrière lorsque je l'explore. Pour l'instant, le site web semble encore un peu incomplet. Quels sont les prix ? Quels sont les horaires ? Comment puis-je m'inscrire ? Quels sont les lieux ? Je pense que ces fonctionnalités seront mises en œuvre dans les semaines à venir, mais je le mentionne quand même comme un retour constructif.</w:t>
            </w:r>
          </w:p>
          <w:p w14:paraId="6ADB069A" w14:textId="77777777" w:rsidR="00933D01" w:rsidRPr="00933D01" w:rsidRDefault="00933D01" w:rsidP="00933D01">
            <w:pPr>
              <w:ind w:firstLine="0"/>
              <w:rPr>
                <w:lang w:val="fr-FR"/>
              </w:rPr>
            </w:pPr>
          </w:p>
          <w:p w14:paraId="3DF9C4CF" w14:textId="77777777" w:rsidR="00D43570" w:rsidRPr="00933D01" w:rsidRDefault="00933D01" w:rsidP="00933D01">
            <w:pPr>
              <w:ind w:firstLine="0"/>
              <w:rPr>
                <w:lang w:val="fr-FR"/>
              </w:rPr>
            </w:pPr>
            <w:r w:rsidRPr="00933D01">
              <w:rPr>
                <w:lang w:val="fr-FR"/>
              </w:rPr>
              <w:t>Il n'y a pas d'alertes, de boucles infinies, de destinations inattendues sur lesquelles je dois faire des commentaires.</w:t>
            </w:r>
          </w:p>
          <w:p w14:paraId="463AEB93" w14:textId="56E20A2B" w:rsidR="00933D01" w:rsidRPr="00B65096" w:rsidRDefault="00933D01" w:rsidP="00933D01">
            <w:pPr>
              <w:ind w:firstLine="0"/>
              <w:rPr>
                <w:lang w:val="fr-FR"/>
              </w:rPr>
            </w:pPr>
          </w:p>
          <w:p w14:paraId="44DBF543" w14:textId="77777777" w:rsidR="00B65096" w:rsidRPr="00B65096" w:rsidRDefault="00B65096" w:rsidP="00B65096">
            <w:pPr>
              <w:ind w:firstLine="0"/>
              <w:rPr>
                <w:i/>
                <w:iCs/>
                <w:lang w:val="fr-FR"/>
              </w:rPr>
            </w:pPr>
            <w:r w:rsidRPr="00B65096">
              <w:rPr>
                <w:i/>
                <w:iCs/>
                <w:lang w:val="fr-FR"/>
              </w:rPr>
              <w:t>Heuristique 5 - Flexibilité et efficacité</w:t>
            </w:r>
          </w:p>
          <w:p w14:paraId="455CDBD0" w14:textId="77777777" w:rsidR="00B65096" w:rsidRPr="00B65096" w:rsidRDefault="00B65096" w:rsidP="00B65096">
            <w:pPr>
              <w:ind w:firstLine="0"/>
              <w:rPr>
                <w:lang w:val="fr-FR"/>
              </w:rPr>
            </w:pPr>
          </w:p>
          <w:p w14:paraId="1669978D" w14:textId="77777777" w:rsidR="00B65096" w:rsidRPr="00B65096" w:rsidRDefault="00B65096" w:rsidP="00B65096">
            <w:pPr>
              <w:ind w:firstLine="0"/>
              <w:rPr>
                <w:lang w:val="fr-FR"/>
              </w:rPr>
            </w:pPr>
            <w:r w:rsidRPr="00B65096">
              <w:rPr>
                <w:lang w:val="fr-FR"/>
              </w:rPr>
              <w:t>YOU TO SUBMISSION #3</w:t>
            </w:r>
          </w:p>
          <w:p w14:paraId="6BE7BFA8" w14:textId="77777777" w:rsidR="00B65096" w:rsidRPr="00B65096" w:rsidRDefault="00B65096" w:rsidP="00B65096">
            <w:pPr>
              <w:ind w:firstLine="0"/>
              <w:rPr>
                <w:lang w:val="fr-FR"/>
              </w:rPr>
            </w:pPr>
          </w:p>
          <w:p w14:paraId="38ACFF5E" w14:textId="34B07C27" w:rsidR="00B65096" w:rsidRPr="00B65096" w:rsidRDefault="00B65096" w:rsidP="00B65096">
            <w:pPr>
              <w:ind w:firstLine="0"/>
              <w:rPr>
                <w:lang w:val="fr-FR"/>
              </w:rPr>
            </w:pPr>
            <w:r w:rsidRPr="00B65096">
              <w:rPr>
                <w:lang w:val="fr-FR"/>
              </w:rPr>
              <w:t>Le site web ne comporte actuellement qu'un seul point d'entrée, à savoir la page d'accueil. Celle-ci est simple, facile à naviguer et demande peu d'attention (ce qui est bien car chaque personne n'a qu'une capacité d'attention de 8 secondes), cependant, je pense qu'il devrait y avoir une page pour les différents utilisateurs qui peuvent être classés par âge ou par niveau de compétence. Par exemple, différentes sections pour les adolescents qui veulent s'entraîner pour leurs sports, ou les adultes qui travaillent et qui veulent juste rester en forme, ou les débutants qui cherchent un entraîneur personnel/des programmes d'entraînement.</w:t>
            </w:r>
          </w:p>
          <w:p w14:paraId="6DB1F863" w14:textId="77777777" w:rsidR="00B65096" w:rsidRPr="00B65096" w:rsidRDefault="00B65096" w:rsidP="00933D01">
            <w:pPr>
              <w:ind w:firstLine="0"/>
              <w:rPr>
                <w:lang w:val="fr-FR"/>
              </w:rPr>
            </w:pPr>
          </w:p>
          <w:p w14:paraId="09BB7D57" w14:textId="320007E0" w:rsidR="00933D01" w:rsidRPr="00CF52DD" w:rsidRDefault="00933D01" w:rsidP="00933D01">
            <w:pPr>
              <w:ind w:firstLine="0"/>
              <w:rPr>
                <w:b/>
                <w:bCs/>
                <w:lang w:val="fr-FR"/>
              </w:rPr>
            </w:pPr>
          </w:p>
        </w:tc>
      </w:tr>
    </w:tbl>
    <w:p w14:paraId="4F87142C" w14:textId="77777777" w:rsidR="002865F7" w:rsidRPr="00827002" w:rsidRDefault="002865F7" w:rsidP="00827002">
      <w:pPr>
        <w:rPr>
          <w:lang w:val="fr-FR"/>
        </w:rPr>
      </w:pPr>
    </w:p>
    <w:sectPr w:rsidR="002865F7" w:rsidRPr="00827002">
      <w:head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7BCDD" w14:textId="77777777" w:rsidR="0080170B" w:rsidRDefault="0080170B">
      <w:pPr>
        <w:spacing w:line="240" w:lineRule="auto"/>
      </w:pPr>
      <w:r>
        <w:separator/>
      </w:r>
    </w:p>
  </w:endnote>
  <w:endnote w:type="continuationSeparator" w:id="0">
    <w:p w14:paraId="23852E02" w14:textId="77777777" w:rsidR="0080170B" w:rsidRDefault="00801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EA2AC" w14:textId="77777777" w:rsidR="0080170B" w:rsidRDefault="0080170B">
      <w:pPr>
        <w:spacing w:line="240" w:lineRule="auto"/>
      </w:pPr>
      <w:r>
        <w:separator/>
      </w:r>
    </w:p>
  </w:footnote>
  <w:footnote w:type="continuationSeparator" w:id="0">
    <w:p w14:paraId="4EA2E4A3" w14:textId="77777777" w:rsidR="0080170B" w:rsidRDefault="008017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0335" w14:textId="1AC08D95" w:rsidR="00E614DD" w:rsidRDefault="003858D5">
    <w:pPr>
      <w:pStyle w:val="Header"/>
    </w:pPr>
    <w:r>
      <w:t xml:space="preserve">Do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58166" w14:textId="2722218B" w:rsidR="00E614DD" w:rsidRDefault="00A31788">
    <w:pPr>
      <w:pStyle w:val="Header"/>
    </w:pPr>
    <w:r>
      <w:t>Do</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C8B2F58"/>
    <w:multiLevelType w:val="hybridMultilevel"/>
    <w:tmpl w:val="C0DE7766"/>
    <w:lvl w:ilvl="0" w:tplc="58401A5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200784"/>
    <w:multiLevelType w:val="hybridMultilevel"/>
    <w:tmpl w:val="D0CE04BA"/>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A7550B1"/>
    <w:multiLevelType w:val="hybridMultilevel"/>
    <w:tmpl w:val="0E7A9C2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39915BF"/>
    <w:multiLevelType w:val="hybridMultilevel"/>
    <w:tmpl w:val="D0CE04BA"/>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B1B5787"/>
    <w:multiLevelType w:val="multilevel"/>
    <w:tmpl w:val="4572ABF8"/>
    <w:numStyleLink w:val="MLAOutline"/>
  </w:abstractNum>
  <w:abstractNum w:abstractNumId="23" w15:restartNumberingAfterBreak="0">
    <w:nsid w:val="5BA4748F"/>
    <w:multiLevelType w:val="hybridMultilevel"/>
    <w:tmpl w:val="D0CE04B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6977252"/>
    <w:multiLevelType w:val="hybridMultilevel"/>
    <w:tmpl w:val="B596C74A"/>
    <w:lvl w:ilvl="0" w:tplc="F9668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60528F"/>
    <w:multiLevelType w:val="hybridMultilevel"/>
    <w:tmpl w:val="D0CE04BA"/>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4912449">
    <w:abstractNumId w:val="9"/>
  </w:num>
  <w:num w:numId="2" w16cid:durableId="2110932335">
    <w:abstractNumId w:val="7"/>
  </w:num>
  <w:num w:numId="3" w16cid:durableId="797912680">
    <w:abstractNumId w:val="6"/>
  </w:num>
  <w:num w:numId="4" w16cid:durableId="6644163">
    <w:abstractNumId w:val="5"/>
  </w:num>
  <w:num w:numId="5" w16cid:durableId="329068990">
    <w:abstractNumId w:val="4"/>
  </w:num>
  <w:num w:numId="6" w16cid:durableId="749160326">
    <w:abstractNumId w:val="8"/>
  </w:num>
  <w:num w:numId="7" w16cid:durableId="478037078">
    <w:abstractNumId w:val="3"/>
  </w:num>
  <w:num w:numId="8" w16cid:durableId="1237278328">
    <w:abstractNumId w:val="2"/>
  </w:num>
  <w:num w:numId="9" w16cid:durableId="1999771198">
    <w:abstractNumId w:val="1"/>
  </w:num>
  <w:num w:numId="10" w16cid:durableId="233244988">
    <w:abstractNumId w:val="0"/>
  </w:num>
  <w:num w:numId="11" w16cid:durableId="1122267145">
    <w:abstractNumId w:val="14"/>
  </w:num>
  <w:num w:numId="12" w16cid:durableId="628364768">
    <w:abstractNumId w:val="21"/>
  </w:num>
  <w:num w:numId="13" w16cid:durableId="1094866172">
    <w:abstractNumId w:val="22"/>
  </w:num>
  <w:num w:numId="14" w16cid:durableId="129323886">
    <w:abstractNumId w:val="17"/>
  </w:num>
  <w:num w:numId="15" w16cid:durableId="1037389915">
    <w:abstractNumId w:val="26"/>
  </w:num>
  <w:num w:numId="16" w16cid:durableId="1661033335">
    <w:abstractNumId w:val="20"/>
  </w:num>
  <w:num w:numId="17" w16cid:durableId="907955406">
    <w:abstractNumId w:val="11"/>
  </w:num>
  <w:num w:numId="18" w16cid:durableId="1928612323">
    <w:abstractNumId w:val="10"/>
  </w:num>
  <w:num w:numId="19" w16cid:durableId="515312803">
    <w:abstractNumId w:val="19"/>
  </w:num>
  <w:num w:numId="20" w16cid:durableId="489176210">
    <w:abstractNumId w:val="28"/>
  </w:num>
  <w:num w:numId="21" w16cid:durableId="1879315640">
    <w:abstractNumId w:val="15"/>
  </w:num>
  <w:num w:numId="22" w16cid:durableId="905647598">
    <w:abstractNumId w:val="24"/>
  </w:num>
  <w:num w:numId="23" w16cid:durableId="1080953286">
    <w:abstractNumId w:val="12"/>
  </w:num>
  <w:num w:numId="24" w16cid:durableId="1585990730">
    <w:abstractNumId w:val="16"/>
  </w:num>
  <w:num w:numId="25" w16cid:durableId="1845968592">
    <w:abstractNumId w:val="23"/>
  </w:num>
  <w:num w:numId="26" w16cid:durableId="60636319">
    <w:abstractNumId w:val="18"/>
  </w:num>
  <w:num w:numId="27" w16cid:durableId="2069767114">
    <w:abstractNumId w:val="13"/>
  </w:num>
  <w:num w:numId="28" w16cid:durableId="83233767">
    <w:abstractNumId w:val="27"/>
  </w:num>
  <w:num w:numId="29" w16cid:durableId="5382754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0B"/>
    <w:rsid w:val="000204AD"/>
    <w:rsid w:val="00036814"/>
    <w:rsid w:val="0003701E"/>
    <w:rsid w:val="00040CBB"/>
    <w:rsid w:val="00043AF2"/>
    <w:rsid w:val="00043D60"/>
    <w:rsid w:val="00081546"/>
    <w:rsid w:val="00082DD2"/>
    <w:rsid w:val="0008370E"/>
    <w:rsid w:val="00085943"/>
    <w:rsid w:val="0009370E"/>
    <w:rsid w:val="000A1371"/>
    <w:rsid w:val="000B0B53"/>
    <w:rsid w:val="000B78C8"/>
    <w:rsid w:val="000F06F0"/>
    <w:rsid w:val="000F759C"/>
    <w:rsid w:val="00103868"/>
    <w:rsid w:val="00112715"/>
    <w:rsid w:val="001463B2"/>
    <w:rsid w:val="0016451A"/>
    <w:rsid w:val="00173831"/>
    <w:rsid w:val="00177B6C"/>
    <w:rsid w:val="0019246A"/>
    <w:rsid w:val="001974AC"/>
    <w:rsid w:val="001A4534"/>
    <w:rsid w:val="001C2B90"/>
    <w:rsid w:val="001D1371"/>
    <w:rsid w:val="001D51AE"/>
    <w:rsid w:val="001E0DC4"/>
    <w:rsid w:val="001E1337"/>
    <w:rsid w:val="001F22F3"/>
    <w:rsid w:val="001F62C0"/>
    <w:rsid w:val="002018DC"/>
    <w:rsid w:val="0021413B"/>
    <w:rsid w:val="0021606D"/>
    <w:rsid w:val="002256FA"/>
    <w:rsid w:val="00235ABC"/>
    <w:rsid w:val="002406F2"/>
    <w:rsid w:val="00245E02"/>
    <w:rsid w:val="00256B5D"/>
    <w:rsid w:val="00272D3C"/>
    <w:rsid w:val="002865F7"/>
    <w:rsid w:val="0029677C"/>
    <w:rsid w:val="00305DDD"/>
    <w:rsid w:val="0031022B"/>
    <w:rsid w:val="003160EE"/>
    <w:rsid w:val="00323A0E"/>
    <w:rsid w:val="003304E2"/>
    <w:rsid w:val="00353B66"/>
    <w:rsid w:val="00354AE5"/>
    <w:rsid w:val="0036434E"/>
    <w:rsid w:val="0036523C"/>
    <w:rsid w:val="00365A7B"/>
    <w:rsid w:val="00371A72"/>
    <w:rsid w:val="00373184"/>
    <w:rsid w:val="00374CF5"/>
    <w:rsid w:val="003858D5"/>
    <w:rsid w:val="003A0650"/>
    <w:rsid w:val="003A316C"/>
    <w:rsid w:val="003B2041"/>
    <w:rsid w:val="003B7785"/>
    <w:rsid w:val="003D07B2"/>
    <w:rsid w:val="003E2FEC"/>
    <w:rsid w:val="003F001D"/>
    <w:rsid w:val="003F7213"/>
    <w:rsid w:val="003F74E7"/>
    <w:rsid w:val="0040355C"/>
    <w:rsid w:val="004070A0"/>
    <w:rsid w:val="00407D11"/>
    <w:rsid w:val="00421802"/>
    <w:rsid w:val="00430492"/>
    <w:rsid w:val="004557BB"/>
    <w:rsid w:val="00456416"/>
    <w:rsid w:val="0046449B"/>
    <w:rsid w:val="00473C35"/>
    <w:rsid w:val="00475E56"/>
    <w:rsid w:val="00477135"/>
    <w:rsid w:val="00480E7C"/>
    <w:rsid w:val="00483A4C"/>
    <w:rsid w:val="004A2675"/>
    <w:rsid w:val="004A639A"/>
    <w:rsid w:val="004D4376"/>
    <w:rsid w:val="004F5094"/>
    <w:rsid w:val="004F6109"/>
    <w:rsid w:val="004F7139"/>
    <w:rsid w:val="00510168"/>
    <w:rsid w:val="00510469"/>
    <w:rsid w:val="0051650D"/>
    <w:rsid w:val="005452D9"/>
    <w:rsid w:val="005A0F0B"/>
    <w:rsid w:val="005E5D0F"/>
    <w:rsid w:val="005F7FCB"/>
    <w:rsid w:val="0061538C"/>
    <w:rsid w:val="0062408C"/>
    <w:rsid w:val="00661C83"/>
    <w:rsid w:val="00664285"/>
    <w:rsid w:val="00664832"/>
    <w:rsid w:val="00682489"/>
    <w:rsid w:val="00691EC1"/>
    <w:rsid w:val="00692103"/>
    <w:rsid w:val="006959A0"/>
    <w:rsid w:val="006A3F2F"/>
    <w:rsid w:val="006C04F5"/>
    <w:rsid w:val="006C5D7B"/>
    <w:rsid w:val="006F31F1"/>
    <w:rsid w:val="007562FB"/>
    <w:rsid w:val="00764405"/>
    <w:rsid w:val="00793D54"/>
    <w:rsid w:val="007B5235"/>
    <w:rsid w:val="007C0E54"/>
    <w:rsid w:val="007C53FB"/>
    <w:rsid w:val="007D0A99"/>
    <w:rsid w:val="007E3FC4"/>
    <w:rsid w:val="007E41F0"/>
    <w:rsid w:val="0080170B"/>
    <w:rsid w:val="00816DE6"/>
    <w:rsid w:val="00824469"/>
    <w:rsid w:val="0082685C"/>
    <w:rsid w:val="00827002"/>
    <w:rsid w:val="00834EA9"/>
    <w:rsid w:val="00850341"/>
    <w:rsid w:val="00882E40"/>
    <w:rsid w:val="008B7D18"/>
    <w:rsid w:val="008C15CA"/>
    <w:rsid w:val="008C561E"/>
    <w:rsid w:val="008C5F6E"/>
    <w:rsid w:val="008F0283"/>
    <w:rsid w:val="008F1586"/>
    <w:rsid w:val="008F1F97"/>
    <w:rsid w:val="008F4052"/>
    <w:rsid w:val="00900665"/>
    <w:rsid w:val="00933D01"/>
    <w:rsid w:val="00935752"/>
    <w:rsid w:val="00943FE5"/>
    <w:rsid w:val="0097371F"/>
    <w:rsid w:val="0097561E"/>
    <w:rsid w:val="00975BCF"/>
    <w:rsid w:val="00977F83"/>
    <w:rsid w:val="009C79F5"/>
    <w:rsid w:val="009D26D3"/>
    <w:rsid w:val="009D2774"/>
    <w:rsid w:val="009D3951"/>
    <w:rsid w:val="009D4EB3"/>
    <w:rsid w:val="009E3ABD"/>
    <w:rsid w:val="009F0F27"/>
    <w:rsid w:val="009F31E2"/>
    <w:rsid w:val="00A06C14"/>
    <w:rsid w:val="00A11418"/>
    <w:rsid w:val="00A17979"/>
    <w:rsid w:val="00A20E2F"/>
    <w:rsid w:val="00A227D2"/>
    <w:rsid w:val="00A31788"/>
    <w:rsid w:val="00A368CE"/>
    <w:rsid w:val="00A55E63"/>
    <w:rsid w:val="00A63464"/>
    <w:rsid w:val="00A76427"/>
    <w:rsid w:val="00AA2DAB"/>
    <w:rsid w:val="00AA7067"/>
    <w:rsid w:val="00AD44A7"/>
    <w:rsid w:val="00AD6DDB"/>
    <w:rsid w:val="00AE3144"/>
    <w:rsid w:val="00AF2D52"/>
    <w:rsid w:val="00AF437B"/>
    <w:rsid w:val="00B131E1"/>
    <w:rsid w:val="00B13D1B"/>
    <w:rsid w:val="00B1506B"/>
    <w:rsid w:val="00B345E4"/>
    <w:rsid w:val="00B65096"/>
    <w:rsid w:val="00B72C6E"/>
    <w:rsid w:val="00B7426F"/>
    <w:rsid w:val="00B74615"/>
    <w:rsid w:val="00B818DF"/>
    <w:rsid w:val="00B83068"/>
    <w:rsid w:val="00B85EAA"/>
    <w:rsid w:val="00B973F2"/>
    <w:rsid w:val="00BA12AA"/>
    <w:rsid w:val="00BA7C2B"/>
    <w:rsid w:val="00BB112A"/>
    <w:rsid w:val="00BD142D"/>
    <w:rsid w:val="00BD1693"/>
    <w:rsid w:val="00BE49EB"/>
    <w:rsid w:val="00BF1B91"/>
    <w:rsid w:val="00BF4AA9"/>
    <w:rsid w:val="00BF4F08"/>
    <w:rsid w:val="00C100FD"/>
    <w:rsid w:val="00C14A93"/>
    <w:rsid w:val="00C25242"/>
    <w:rsid w:val="00C27517"/>
    <w:rsid w:val="00C335CD"/>
    <w:rsid w:val="00C500EC"/>
    <w:rsid w:val="00C51937"/>
    <w:rsid w:val="00C5445F"/>
    <w:rsid w:val="00C57C0F"/>
    <w:rsid w:val="00C63DF5"/>
    <w:rsid w:val="00C75645"/>
    <w:rsid w:val="00C82D5F"/>
    <w:rsid w:val="00C87CD2"/>
    <w:rsid w:val="00C9531B"/>
    <w:rsid w:val="00C963DC"/>
    <w:rsid w:val="00CB0445"/>
    <w:rsid w:val="00CB34AF"/>
    <w:rsid w:val="00CB5879"/>
    <w:rsid w:val="00CD1D35"/>
    <w:rsid w:val="00CE7F4A"/>
    <w:rsid w:val="00CF52DD"/>
    <w:rsid w:val="00D06CB8"/>
    <w:rsid w:val="00D43570"/>
    <w:rsid w:val="00D476BA"/>
    <w:rsid w:val="00D52117"/>
    <w:rsid w:val="00D53B8D"/>
    <w:rsid w:val="00D60147"/>
    <w:rsid w:val="00D95476"/>
    <w:rsid w:val="00DA0E9C"/>
    <w:rsid w:val="00DA1A3B"/>
    <w:rsid w:val="00DA7800"/>
    <w:rsid w:val="00DB0D39"/>
    <w:rsid w:val="00DB52D5"/>
    <w:rsid w:val="00DD671A"/>
    <w:rsid w:val="00DD6F78"/>
    <w:rsid w:val="00E14005"/>
    <w:rsid w:val="00E222D9"/>
    <w:rsid w:val="00E22648"/>
    <w:rsid w:val="00E263BD"/>
    <w:rsid w:val="00E614DD"/>
    <w:rsid w:val="00E752A7"/>
    <w:rsid w:val="00E82BB4"/>
    <w:rsid w:val="00E902B2"/>
    <w:rsid w:val="00EB4D93"/>
    <w:rsid w:val="00EB70B1"/>
    <w:rsid w:val="00EC666E"/>
    <w:rsid w:val="00ED421A"/>
    <w:rsid w:val="00F03196"/>
    <w:rsid w:val="00F34EE7"/>
    <w:rsid w:val="00F56BBA"/>
    <w:rsid w:val="00F9444C"/>
    <w:rsid w:val="00FB36C5"/>
    <w:rsid w:val="00FC59FD"/>
    <w:rsid w:val="00FC5E42"/>
    <w:rsid w:val="00FE40EB"/>
    <w:rsid w:val="00FE47D8"/>
    <w:rsid w:val="00FF2E77"/>
    <w:rsid w:val="00FF3A9E"/>
    <w:rsid w:val="00FF6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19086"/>
  <w15:chartTrackingRefBased/>
  <w15:docId w15:val="{BCB96281-3AC5-44AD-A2A6-5277AF93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002"/>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7D0A99"/>
    <w:pPr>
      <w:ind w:left="720"/>
      <w:contextualSpacing/>
    </w:pPr>
  </w:style>
  <w:style w:type="character" w:styleId="Hyperlink">
    <w:name w:val="Hyperlink"/>
    <w:basedOn w:val="DefaultParagraphFont"/>
    <w:uiPriority w:val="99"/>
    <w:unhideWhenUsed/>
    <w:rsid w:val="007D0A99"/>
    <w:rPr>
      <w:color w:val="5F5F5F" w:themeColor="hyperlink"/>
      <w:u w:val="single"/>
    </w:rPr>
  </w:style>
  <w:style w:type="character" w:styleId="UnresolvedMention">
    <w:name w:val="Unresolved Mention"/>
    <w:basedOn w:val="DefaultParagraphFont"/>
    <w:uiPriority w:val="99"/>
    <w:semiHidden/>
    <w:unhideWhenUsed/>
    <w:rsid w:val="007D0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67268559">
      <w:bodyDiv w:val="1"/>
      <w:marLeft w:val="0"/>
      <w:marRight w:val="0"/>
      <w:marTop w:val="0"/>
      <w:marBottom w:val="0"/>
      <w:divBdr>
        <w:top w:val="none" w:sz="0" w:space="0" w:color="auto"/>
        <w:left w:val="none" w:sz="0" w:space="0" w:color="auto"/>
        <w:bottom w:val="none" w:sz="0" w:space="0" w:color="auto"/>
        <w:right w:val="none" w:sz="0" w:space="0" w:color="auto"/>
      </w:divBdr>
      <w:divsChild>
        <w:div w:id="1252080254">
          <w:marLeft w:val="0"/>
          <w:marRight w:val="0"/>
          <w:marTop w:val="0"/>
          <w:marBottom w:val="0"/>
          <w:divBdr>
            <w:top w:val="none" w:sz="0" w:space="0" w:color="auto"/>
            <w:left w:val="none" w:sz="0" w:space="0" w:color="auto"/>
            <w:bottom w:val="none" w:sz="0" w:space="0" w:color="auto"/>
            <w:right w:val="none" w:sz="0" w:space="0" w:color="auto"/>
          </w:divBdr>
        </w:div>
      </w:divsChild>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86201834">
      <w:bodyDiv w:val="1"/>
      <w:marLeft w:val="0"/>
      <w:marRight w:val="0"/>
      <w:marTop w:val="0"/>
      <w:marBottom w:val="0"/>
      <w:divBdr>
        <w:top w:val="none" w:sz="0" w:space="0" w:color="auto"/>
        <w:left w:val="none" w:sz="0" w:space="0" w:color="auto"/>
        <w:bottom w:val="none" w:sz="0" w:space="0" w:color="auto"/>
        <w:right w:val="none" w:sz="0" w:space="0" w:color="auto"/>
      </w:divBdr>
      <w:divsChild>
        <w:div w:id="635984919">
          <w:marLeft w:val="0"/>
          <w:marRight w:val="0"/>
          <w:marTop w:val="0"/>
          <w:marBottom w:val="0"/>
          <w:divBdr>
            <w:top w:val="none" w:sz="0" w:space="0" w:color="auto"/>
            <w:left w:val="none" w:sz="0" w:space="0" w:color="auto"/>
            <w:bottom w:val="none" w:sz="0" w:space="0" w:color="auto"/>
            <w:right w:val="none" w:sz="0" w:space="0" w:color="auto"/>
          </w:divBdr>
        </w:div>
      </w:divsChild>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32147109">
      <w:bodyDiv w:val="1"/>
      <w:marLeft w:val="0"/>
      <w:marRight w:val="0"/>
      <w:marTop w:val="0"/>
      <w:marBottom w:val="0"/>
      <w:divBdr>
        <w:top w:val="none" w:sz="0" w:space="0" w:color="auto"/>
        <w:left w:val="none" w:sz="0" w:space="0" w:color="auto"/>
        <w:bottom w:val="none" w:sz="0" w:space="0" w:color="auto"/>
        <w:right w:val="none" w:sz="0" w:space="0" w:color="auto"/>
      </w:divBdr>
      <w:divsChild>
        <w:div w:id="1230994094">
          <w:marLeft w:val="0"/>
          <w:marRight w:val="0"/>
          <w:marTop w:val="0"/>
          <w:marBottom w:val="0"/>
          <w:divBdr>
            <w:top w:val="none" w:sz="0" w:space="0" w:color="auto"/>
            <w:left w:val="none" w:sz="0" w:space="0" w:color="auto"/>
            <w:bottom w:val="none" w:sz="0" w:space="0" w:color="auto"/>
            <w:right w:val="none" w:sz="0" w:space="0" w:color="auto"/>
          </w:divBdr>
        </w:div>
      </w:divsChild>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kienmarkdo.github.io/AzoCyber"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kienmarkdo.github.io/AzoCyber/resources#azocyber_resource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kienmarkdo/AzoCyber-Deliverable-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erjavecgroup.com/"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kienmarkdo.github.io/AzoCyber/aaaaaaaaa" TargetMode="External"/><Relationship Id="rId28" Type="http://schemas.openxmlformats.org/officeDocument/2006/relationships/fontTable" Target="fontTable.xml"/><Relationship Id="rId10" Type="http://schemas.openxmlformats.org/officeDocument/2006/relationships/hyperlink" Target="https://cyber.gc.ca/en" TargetMode="External"/><Relationship Id="rId19" Type="http://schemas.openxmlformats.org/officeDocument/2006/relationships/hyperlink" Target="https://kienmarkdo.github.io/AzoCyber-Deliverable-1/" TargetMode="External"/><Relationship Id="rId4" Type="http://schemas.openxmlformats.org/officeDocument/2006/relationships/styles" Target="styles.xml"/><Relationship Id="rId9" Type="http://schemas.openxmlformats.org/officeDocument/2006/relationships/hyperlink" Target="https://fieldeffect.com/" TargetMode="External"/><Relationship Id="rId14" Type="http://schemas.openxmlformats.org/officeDocument/2006/relationships/image" Target="media/image3.png"/><Relationship Id="rId22" Type="http://schemas.openxmlformats.org/officeDocument/2006/relationships/hyperlink" Target="https://github.com/kienmarkdo/AzoCyber" TargetMode="External"/><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n\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A7EA7C-4CAE-46D8-AF2A-955BAE97F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206</TotalTime>
  <Pages>22</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dc:creator>
  <cp:keywords/>
  <dc:description/>
  <cp:lastModifiedBy>Mark Do</cp:lastModifiedBy>
  <cp:revision>222</cp:revision>
  <dcterms:created xsi:type="dcterms:W3CDTF">2022-06-10T02:09:00Z</dcterms:created>
  <dcterms:modified xsi:type="dcterms:W3CDTF">2022-07-21T06:36:00Z</dcterms:modified>
  <cp:version/>
</cp:coreProperties>
</file>